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164" w:tblpY="84"/>
        <w:tblW w:w="5000" w:type="pct"/>
        <w:tblLook w:val="04A0" w:firstRow="1" w:lastRow="0" w:firstColumn="1" w:lastColumn="0" w:noHBand="0" w:noVBand="1"/>
      </w:tblPr>
      <w:tblGrid>
        <w:gridCol w:w="1501"/>
        <w:gridCol w:w="404"/>
        <w:gridCol w:w="3460"/>
        <w:gridCol w:w="1817"/>
        <w:gridCol w:w="295"/>
        <w:gridCol w:w="2989"/>
      </w:tblGrid>
      <w:tr w:rsidR="00AF4DEE" w:rsidRPr="001236A2" w14:paraId="7AB2970E" w14:textId="77777777" w:rsidTr="00EC5A50">
        <w:trPr>
          <w:trHeight w:val="20"/>
        </w:trPr>
        <w:tc>
          <w:tcPr>
            <w:tcW w:w="717" w:type="pct"/>
            <w:shd w:val="clear" w:color="auto" w:fill="auto"/>
          </w:tcPr>
          <w:p w14:paraId="32C2023E" w14:textId="77777777" w:rsidR="00AF4DEE" w:rsidRPr="001236A2" w:rsidRDefault="00AF4DEE" w:rsidP="00EC5A50">
            <w:pPr>
              <w:autoSpaceDE w:val="0"/>
              <w:autoSpaceDN w:val="0"/>
              <w:adjustRightInd w:val="0"/>
              <w:rPr>
                <w:rFonts w:eastAsia="Calibri" w:cstheme="minorHAnsi"/>
                <w:bCs/>
                <w:sz w:val="20"/>
                <w:szCs w:val="20"/>
              </w:rPr>
            </w:pPr>
            <w:r w:rsidRPr="001236A2">
              <w:rPr>
                <w:rFonts w:eastAsia="Calibri" w:cstheme="minorHAnsi"/>
                <w:bCs/>
                <w:sz w:val="20"/>
                <w:szCs w:val="20"/>
              </w:rPr>
              <w:t>Exam</w:t>
            </w:r>
          </w:p>
        </w:tc>
        <w:tc>
          <w:tcPr>
            <w:tcW w:w="193" w:type="pct"/>
            <w:shd w:val="clear" w:color="auto" w:fill="auto"/>
          </w:tcPr>
          <w:p w14:paraId="57DCE4CE" w14:textId="77777777" w:rsidR="00AF4DEE" w:rsidRPr="001236A2" w:rsidRDefault="00AF4DEE" w:rsidP="00EC5A50">
            <w:pPr>
              <w:autoSpaceDE w:val="0"/>
              <w:autoSpaceDN w:val="0"/>
              <w:adjustRightInd w:val="0"/>
              <w:rPr>
                <w:rFonts w:eastAsia="Calibri" w:cstheme="minorHAnsi"/>
                <w:sz w:val="20"/>
                <w:szCs w:val="20"/>
              </w:rPr>
            </w:pPr>
            <w:r w:rsidRPr="001236A2">
              <w:rPr>
                <w:rFonts w:eastAsia="Calibri" w:cstheme="minorHAnsi"/>
                <w:sz w:val="20"/>
                <w:szCs w:val="20"/>
              </w:rPr>
              <w:t>:</w:t>
            </w:r>
          </w:p>
        </w:tc>
        <w:tc>
          <w:tcPr>
            <w:tcW w:w="1653" w:type="pct"/>
            <w:shd w:val="clear" w:color="auto" w:fill="auto"/>
          </w:tcPr>
          <w:p w14:paraId="50429C56" w14:textId="544A9079" w:rsidR="00AF4DEE" w:rsidRPr="001236A2" w:rsidRDefault="00AF4DEE" w:rsidP="00EC5A50">
            <w:pPr>
              <w:autoSpaceDE w:val="0"/>
              <w:autoSpaceDN w:val="0"/>
              <w:adjustRightInd w:val="0"/>
              <w:rPr>
                <w:rFonts w:eastAsia="Calibri" w:cstheme="minorHAnsi"/>
                <w:sz w:val="20"/>
                <w:szCs w:val="20"/>
              </w:rPr>
            </w:pPr>
            <w:r w:rsidRPr="001236A2">
              <w:rPr>
                <w:rFonts w:eastAsia="Calibri" w:cstheme="minorHAnsi"/>
                <w:sz w:val="20"/>
                <w:szCs w:val="20"/>
              </w:rPr>
              <w:t>ModelTest_9</w:t>
            </w:r>
            <w:r w:rsidRPr="001236A2">
              <w:rPr>
                <w:rFonts w:eastAsia="Calibri" w:cstheme="minorHAnsi"/>
                <w:sz w:val="20"/>
                <w:szCs w:val="20"/>
              </w:rPr>
              <w:t>th</w:t>
            </w:r>
            <w:r w:rsidRPr="001236A2">
              <w:rPr>
                <w:rFonts w:eastAsia="Calibri" w:cstheme="minorHAnsi"/>
                <w:sz w:val="20"/>
                <w:szCs w:val="20"/>
              </w:rPr>
              <w:t>Exam</w:t>
            </w:r>
          </w:p>
        </w:tc>
        <w:tc>
          <w:tcPr>
            <w:tcW w:w="868" w:type="pct"/>
            <w:shd w:val="clear" w:color="auto" w:fill="auto"/>
          </w:tcPr>
          <w:p w14:paraId="26745F7E" w14:textId="77777777" w:rsidR="00AF4DEE" w:rsidRPr="001236A2" w:rsidRDefault="00AF4DEE" w:rsidP="00EC5A50">
            <w:pPr>
              <w:autoSpaceDE w:val="0"/>
              <w:autoSpaceDN w:val="0"/>
              <w:adjustRightInd w:val="0"/>
              <w:rPr>
                <w:rFonts w:eastAsia="Calibri" w:cstheme="minorHAnsi"/>
                <w:bCs/>
                <w:sz w:val="20"/>
                <w:szCs w:val="20"/>
              </w:rPr>
            </w:pPr>
            <w:r w:rsidRPr="001236A2">
              <w:rPr>
                <w:rFonts w:eastAsia="Calibri" w:cstheme="minorHAnsi"/>
                <w:bCs/>
                <w:sz w:val="20"/>
                <w:szCs w:val="20"/>
              </w:rPr>
              <w:t>Date</w:t>
            </w:r>
          </w:p>
        </w:tc>
        <w:tc>
          <w:tcPr>
            <w:tcW w:w="141" w:type="pct"/>
            <w:shd w:val="clear" w:color="auto" w:fill="auto"/>
          </w:tcPr>
          <w:p w14:paraId="59802CDA" w14:textId="77777777" w:rsidR="00AF4DEE" w:rsidRPr="001236A2" w:rsidRDefault="00AF4DEE" w:rsidP="00EC5A50">
            <w:pPr>
              <w:autoSpaceDE w:val="0"/>
              <w:autoSpaceDN w:val="0"/>
              <w:adjustRightInd w:val="0"/>
              <w:rPr>
                <w:rFonts w:eastAsia="Calibri" w:cstheme="minorHAnsi"/>
                <w:sz w:val="20"/>
                <w:szCs w:val="20"/>
              </w:rPr>
            </w:pPr>
            <w:r w:rsidRPr="001236A2">
              <w:rPr>
                <w:rFonts w:eastAsia="Calibri" w:cstheme="minorHAnsi"/>
                <w:sz w:val="20"/>
                <w:szCs w:val="20"/>
              </w:rPr>
              <w:t>:</w:t>
            </w:r>
          </w:p>
        </w:tc>
        <w:tc>
          <w:tcPr>
            <w:tcW w:w="1428" w:type="pct"/>
            <w:shd w:val="clear" w:color="auto" w:fill="auto"/>
          </w:tcPr>
          <w:p w14:paraId="25459D5C" w14:textId="3E006CA1" w:rsidR="00AF4DEE" w:rsidRPr="001236A2" w:rsidRDefault="00AF4DEE" w:rsidP="00AF4DEE">
            <w:pPr>
              <w:autoSpaceDE w:val="0"/>
              <w:autoSpaceDN w:val="0"/>
              <w:adjustRightInd w:val="0"/>
              <w:rPr>
                <w:rFonts w:eastAsia="Calibri" w:cstheme="minorHAnsi"/>
                <w:sz w:val="20"/>
                <w:szCs w:val="20"/>
              </w:rPr>
            </w:pPr>
            <w:r w:rsidRPr="001236A2">
              <w:rPr>
                <w:rFonts w:eastAsia="Calibri" w:cstheme="minorHAnsi"/>
                <w:sz w:val="20"/>
                <w:szCs w:val="20"/>
              </w:rPr>
              <w:t>2</w:t>
            </w:r>
            <w:r w:rsidRPr="001236A2">
              <w:rPr>
                <w:rFonts w:eastAsia="Calibri" w:cstheme="minorHAnsi"/>
                <w:sz w:val="20"/>
                <w:szCs w:val="20"/>
              </w:rPr>
              <w:t>9</w:t>
            </w:r>
            <w:r w:rsidRPr="001236A2">
              <w:rPr>
                <w:rFonts w:eastAsia="Calibri" w:cstheme="minorHAnsi"/>
                <w:sz w:val="20"/>
                <w:szCs w:val="20"/>
              </w:rPr>
              <w:t>/0</w:t>
            </w:r>
            <w:r w:rsidRPr="001236A2">
              <w:rPr>
                <w:rFonts w:eastAsia="Calibri" w:cstheme="minorHAnsi"/>
                <w:sz w:val="20"/>
                <w:szCs w:val="20"/>
              </w:rPr>
              <w:t>3</w:t>
            </w:r>
            <w:r w:rsidRPr="001236A2">
              <w:rPr>
                <w:rFonts w:eastAsia="Calibri" w:cstheme="minorHAnsi"/>
                <w:sz w:val="20"/>
                <w:szCs w:val="20"/>
              </w:rPr>
              <w:t>/2018</w:t>
            </w:r>
          </w:p>
        </w:tc>
      </w:tr>
      <w:tr w:rsidR="00AF4DEE" w:rsidRPr="001236A2" w14:paraId="76C41200" w14:textId="77777777" w:rsidTr="00EC5A50">
        <w:trPr>
          <w:trHeight w:val="70"/>
        </w:trPr>
        <w:tc>
          <w:tcPr>
            <w:tcW w:w="717" w:type="pct"/>
            <w:shd w:val="clear" w:color="auto" w:fill="auto"/>
          </w:tcPr>
          <w:p w14:paraId="3059DC9D" w14:textId="77777777" w:rsidR="00AF4DEE" w:rsidRPr="001236A2" w:rsidRDefault="00AF4DEE" w:rsidP="00EC5A50">
            <w:pPr>
              <w:autoSpaceDE w:val="0"/>
              <w:autoSpaceDN w:val="0"/>
              <w:adjustRightInd w:val="0"/>
              <w:rPr>
                <w:rFonts w:eastAsia="Calibri" w:cstheme="minorHAnsi"/>
                <w:bCs/>
                <w:sz w:val="20"/>
                <w:szCs w:val="20"/>
              </w:rPr>
            </w:pPr>
            <w:r w:rsidRPr="001236A2">
              <w:rPr>
                <w:rFonts w:eastAsia="Calibri" w:cstheme="minorHAnsi"/>
                <w:bCs/>
                <w:sz w:val="20"/>
                <w:szCs w:val="20"/>
              </w:rPr>
              <w:t>Tsp</w:t>
            </w:r>
          </w:p>
        </w:tc>
        <w:tc>
          <w:tcPr>
            <w:tcW w:w="193" w:type="pct"/>
            <w:shd w:val="clear" w:color="auto" w:fill="auto"/>
          </w:tcPr>
          <w:p w14:paraId="02713580" w14:textId="77777777" w:rsidR="00AF4DEE" w:rsidRPr="001236A2" w:rsidRDefault="00AF4DEE" w:rsidP="00EC5A50">
            <w:pPr>
              <w:autoSpaceDE w:val="0"/>
              <w:autoSpaceDN w:val="0"/>
              <w:adjustRightInd w:val="0"/>
              <w:rPr>
                <w:rFonts w:eastAsia="Calibri" w:cstheme="minorHAnsi"/>
                <w:sz w:val="20"/>
                <w:szCs w:val="20"/>
              </w:rPr>
            </w:pPr>
            <w:r w:rsidRPr="001236A2">
              <w:rPr>
                <w:rFonts w:eastAsia="Calibri" w:cstheme="minorHAnsi"/>
                <w:sz w:val="20"/>
                <w:szCs w:val="20"/>
              </w:rPr>
              <w:t>:</w:t>
            </w:r>
          </w:p>
        </w:tc>
        <w:tc>
          <w:tcPr>
            <w:tcW w:w="1653" w:type="pct"/>
            <w:shd w:val="clear" w:color="auto" w:fill="auto"/>
          </w:tcPr>
          <w:p w14:paraId="4C1E2765" w14:textId="4B954700" w:rsidR="00AF4DEE" w:rsidRPr="001236A2" w:rsidRDefault="00AF4DEE" w:rsidP="00AF4DEE">
            <w:pPr>
              <w:autoSpaceDE w:val="0"/>
              <w:autoSpaceDN w:val="0"/>
              <w:adjustRightInd w:val="0"/>
              <w:rPr>
                <w:rFonts w:eastAsia="Calibri" w:cstheme="minorHAnsi"/>
                <w:sz w:val="20"/>
                <w:szCs w:val="20"/>
              </w:rPr>
            </w:pPr>
            <w:r w:rsidRPr="001236A2">
              <w:rPr>
                <w:rFonts w:eastAsia="Calibri" w:cstheme="minorHAnsi"/>
                <w:sz w:val="20"/>
                <w:szCs w:val="20"/>
              </w:rPr>
              <w:t>Birds  A&amp;Z ltd.</w:t>
            </w:r>
          </w:p>
        </w:tc>
        <w:tc>
          <w:tcPr>
            <w:tcW w:w="868" w:type="pct"/>
            <w:shd w:val="clear" w:color="auto" w:fill="auto"/>
          </w:tcPr>
          <w:p w14:paraId="3BDA3ADD" w14:textId="77777777" w:rsidR="00AF4DEE" w:rsidRPr="001236A2" w:rsidRDefault="00AF4DEE" w:rsidP="00EC5A50">
            <w:pPr>
              <w:autoSpaceDE w:val="0"/>
              <w:autoSpaceDN w:val="0"/>
              <w:adjustRightInd w:val="0"/>
              <w:rPr>
                <w:rFonts w:eastAsia="Calibri" w:cstheme="minorHAnsi"/>
                <w:bCs/>
                <w:sz w:val="20"/>
                <w:szCs w:val="20"/>
              </w:rPr>
            </w:pPr>
            <w:r w:rsidRPr="001236A2">
              <w:rPr>
                <w:rFonts w:eastAsia="Calibri" w:cstheme="minorHAnsi"/>
                <w:bCs/>
                <w:sz w:val="20"/>
                <w:szCs w:val="20"/>
              </w:rPr>
              <w:t>Duration</w:t>
            </w:r>
          </w:p>
        </w:tc>
        <w:tc>
          <w:tcPr>
            <w:tcW w:w="141" w:type="pct"/>
            <w:shd w:val="clear" w:color="auto" w:fill="auto"/>
          </w:tcPr>
          <w:p w14:paraId="3E1113B7" w14:textId="77777777" w:rsidR="00AF4DEE" w:rsidRPr="001236A2" w:rsidRDefault="00AF4DEE" w:rsidP="00EC5A50">
            <w:pPr>
              <w:autoSpaceDE w:val="0"/>
              <w:autoSpaceDN w:val="0"/>
              <w:adjustRightInd w:val="0"/>
              <w:rPr>
                <w:rFonts w:eastAsia="Calibri" w:cstheme="minorHAnsi"/>
                <w:sz w:val="20"/>
                <w:szCs w:val="20"/>
              </w:rPr>
            </w:pPr>
            <w:r w:rsidRPr="001236A2">
              <w:rPr>
                <w:rFonts w:eastAsia="Calibri" w:cstheme="minorHAnsi"/>
                <w:sz w:val="20"/>
                <w:szCs w:val="20"/>
              </w:rPr>
              <w:t>:</w:t>
            </w:r>
          </w:p>
        </w:tc>
        <w:tc>
          <w:tcPr>
            <w:tcW w:w="1428" w:type="pct"/>
            <w:shd w:val="clear" w:color="auto" w:fill="auto"/>
          </w:tcPr>
          <w:p w14:paraId="302E2EBF" w14:textId="77777777" w:rsidR="00AF4DEE" w:rsidRPr="001236A2" w:rsidRDefault="00AF4DEE" w:rsidP="00EC5A50">
            <w:pPr>
              <w:autoSpaceDE w:val="0"/>
              <w:autoSpaceDN w:val="0"/>
              <w:adjustRightInd w:val="0"/>
              <w:rPr>
                <w:rFonts w:eastAsia="Calibri" w:cstheme="minorHAnsi"/>
                <w:sz w:val="20"/>
                <w:szCs w:val="20"/>
              </w:rPr>
            </w:pPr>
            <w:r w:rsidRPr="001236A2">
              <w:rPr>
                <w:rFonts w:eastAsia="Calibri" w:cstheme="minorHAnsi"/>
                <w:sz w:val="20"/>
                <w:szCs w:val="20"/>
              </w:rPr>
              <w:t>90 min(s)</w:t>
            </w:r>
          </w:p>
        </w:tc>
      </w:tr>
      <w:tr w:rsidR="00AF4DEE" w:rsidRPr="001236A2" w14:paraId="2FB9833B" w14:textId="77777777" w:rsidTr="00EC5A50">
        <w:trPr>
          <w:trHeight w:val="20"/>
        </w:trPr>
        <w:tc>
          <w:tcPr>
            <w:tcW w:w="717" w:type="pct"/>
            <w:shd w:val="clear" w:color="auto" w:fill="auto"/>
          </w:tcPr>
          <w:p w14:paraId="5AF3882E" w14:textId="77777777" w:rsidR="00AF4DEE" w:rsidRPr="001236A2" w:rsidRDefault="00AF4DEE" w:rsidP="00EC5A50">
            <w:pPr>
              <w:autoSpaceDE w:val="0"/>
              <w:autoSpaceDN w:val="0"/>
              <w:adjustRightInd w:val="0"/>
              <w:rPr>
                <w:rFonts w:eastAsia="Calibri" w:cstheme="minorHAnsi"/>
                <w:bCs/>
                <w:sz w:val="20"/>
                <w:szCs w:val="20"/>
              </w:rPr>
            </w:pPr>
            <w:r w:rsidRPr="001236A2">
              <w:rPr>
                <w:rFonts w:eastAsia="Calibri" w:cstheme="minorHAnsi"/>
                <w:bCs/>
                <w:sz w:val="20"/>
                <w:szCs w:val="20"/>
              </w:rPr>
              <w:t>Module</w:t>
            </w:r>
          </w:p>
        </w:tc>
        <w:tc>
          <w:tcPr>
            <w:tcW w:w="193" w:type="pct"/>
            <w:shd w:val="clear" w:color="auto" w:fill="auto"/>
          </w:tcPr>
          <w:p w14:paraId="4BBC220E" w14:textId="77777777" w:rsidR="00AF4DEE" w:rsidRPr="001236A2" w:rsidRDefault="00AF4DEE" w:rsidP="00EC5A50">
            <w:pPr>
              <w:autoSpaceDE w:val="0"/>
              <w:autoSpaceDN w:val="0"/>
              <w:adjustRightInd w:val="0"/>
              <w:rPr>
                <w:rFonts w:eastAsia="Calibri" w:cstheme="minorHAnsi"/>
                <w:sz w:val="20"/>
                <w:szCs w:val="20"/>
              </w:rPr>
            </w:pPr>
            <w:r w:rsidRPr="001236A2">
              <w:rPr>
                <w:rFonts w:eastAsia="Calibri" w:cstheme="minorHAnsi"/>
                <w:sz w:val="20"/>
                <w:szCs w:val="20"/>
              </w:rPr>
              <w:t>:</w:t>
            </w:r>
          </w:p>
        </w:tc>
        <w:tc>
          <w:tcPr>
            <w:tcW w:w="1653" w:type="pct"/>
            <w:shd w:val="clear" w:color="auto" w:fill="auto"/>
          </w:tcPr>
          <w:p w14:paraId="0B7348A8" w14:textId="77777777" w:rsidR="00AF4DEE" w:rsidRPr="001236A2" w:rsidRDefault="00AF4DEE" w:rsidP="00EC5A50">
            <w:pPr>
              <w:autoSpaceDE w:val="0"/>
              <w:autoSpaceDN w:val="0"/>
              <w:adjustRightInd w:val="0"/>
              <w:rPr>
                <w:rFonts w:eastAsia="Calibri" w:cstheme="minorHAnsi"/>
                <w:sz w:val="20"/>
                <w:szCs w:val="20"/>
              </w:rPr>
            </w:pPr>
            <w:r w:rsidRPr="001236A2">
              <w:rPr>
                <w:rFonts w:eastAsia="Calibri" w:cstheme="minorHAnsi"/>
                <w:sz w:val="20"/>
                <w:szCs w:val="20"/>
              </w:rPr>
              <w:t>VII</w:t>
            </w:r>
          </w:p>
        </w:tc>
        <w:tc>
          <w:tcPr>
            <w:tcW w:w="868" w:type="pct"/>
            <w:shd w:val="clear" w:color="auto" w:fill="auto"/>
          </w:tcPr>
          <w:p w14:paraId="60B71924" w14:textId="77777777" w:rsidR="00AF4DEE" w:rsidRPr="001236A2" w:rsidRDefault="00AF4DEE" w:rsidP="00EC5A50">
            <w:pPr>
              <w:autoSpaceDE w:val="0"/>
              <w:autoSpaceDN w:val="0"/>
              <w:adjustRightInd w:val="0"/>
              <w:rPr>
                <w:rFonts w:eastAsia="Calibri" w:cstheme="minorHAnsi"/>
                <w:bCs/>
                <w:sz w:val="20"/>
                <w:szCs w:val="20"/>
              </w:rPr>
            </w:pPr>
            <w:r w:rsidRPr="001236A2">
              <w:rPr>
                <w:rFonts w:eastAsia="Calibri" w:cstheme="minorHAnsi"/>
                <w:bCs/>
                <w:sz w:val="20"/>
                <w:szCs w:val="20"/>
              </w:rPr>
              <w:t>Total</w:t>
            </w:r>
          </w:p>
        </w:tc>
        <w:tc>
          <w:tcPr>
            <w:tcW w:w="141" w:type="pct"/>
            <w:shd w:val="clear" w:color="auto" w:fill="auto"/>
          </w:tcPr>
          <w:p w14:paraId="6B4C5830" w14:textId="77777777" w:rsidR="00AF4DEE" w:rsidRPr="001236A2" w:rsidRDefault="00AF4DEE" w:rsidP="00EC5A50">
            <w:pPr>
              <w:autoSpaceDE w:val="0"/>
              <w:autoSpaceDN w:val="0"/>
              <w:adjustRightInd w:val="0"/>
              <w:rPr>
                <w:rFonts w:eastAsia="Calibri" w:cstheme="minorHAnsi"/>
                <w:bCs/>
                <w:sz w:val="20"/>
                <w:szCs w:val="20"/>
              </w:rPr>
            </w:pPr>
            <w:r w:rsidRPr="001236A2">
              <w:rPr>
                <w:rFonts w:eastAsia="Calibri" w:cstheme="minorHAnsi"/>
                <w:bCs/>
                <w:sz w:val="20"/>
                <w:szCs w:val="20"/>
              </w:rPr>
              <w:t>:</w:t>
            </w:r>
          </w:p>
        </w:tc>
        <w:tc>
          <w:tcPr>
            <w:tcW w:w="1428" w:type="pct"/>
            <w:shd w:val="clear" w:color="auto" w:fill="auto"/>
          </w:tcPr>
          <w:p w14:paraId="6AE008AB" w14:textId="77777777" w:rsidR="00AF4DEE" w:rsidRPr="001236A2" w:rsidRDefault="00AF4DEE" w:rsidP="00EC5A50">
            <w:pPr>
              <w:autoSpaceDE w:val="0"/>
              <w:autoSpaceDN w:val="0"/>
              <w:adjustRightInd w:val="0"/>
              <w:rPr>
                <w:rFonts w:eastAsia="Calibri" w:cstheme="minorHAnsi"/>
                <w:sz w:val="20"/>
                <w:szCs w:val="20"/>
              </w:rPr>
            </w:pPr>
            <w:r w:rsidRPr="001236A2">
              <w:rPr>
                <w:rFonts w:eastAsia="Calibri" w:cstheme="minorHAnsi"/>
                <w:sz w:val="20"/>
                <w:szCs w:val="20"/>
              </w:rPr>
              <w:t>100</w:t>
            </w:r>
          </w:p>
        </w:tc>
      </w:tr>
      <w:tr w:rsidR="00AF4DEE" w:rsidRPr="001236A2" w14:paraId="11E95936" w14:textId="77777777" w:rsidTr="00EC5A50">
        <w:trPr>
          <w:trHeight w:val="20"/>
        </w:trPr>
        <w:tc>
          <w:tcPr>
            <w:tcW w:w="717" w:type="pct"/>
            <w:shd w:val="clear" w:color="auto" w:fill="auto"/>
          </w:tcPr>
          <w:p w14:paraId="7AEC32B1" w14:textId="77777777" w:rsidR="00AF4DEE" w:rsidRPr="001236A2" w:rsidRDefault="00AF4DEE" w:rsidP="00EC5A50">
            <w:pPr>
              <w:autoSpaceDE w:val="0"/>
              <w:autoSpaceDN w:val="0"/>
              <w:adjustRightInd w:val="0"/>
              <w:rPr>
                <w:rFonts w:eastAsia="Calibri" w:cstheme="minorHAnsi"/>
                <w:bCs/>
                <w:sz w:val="20"/>
                <w:szCs w:val="20"/>
              </w:rPr>
            </w:pPr>
            <w:r w:rsidRPr="001236A2">
              <w:rPr>
                <w:rFonts w:eastAsia="Calibri" w:cstheme="minorHAnsi"/>
                <w:bCs/>
                <w:sz w:val="20"/>
                <w:szCs w:val="20"/>
              </w:rPr>
              <w:t>Batch</w:t>
            </w:r>
          </w:p>
        </w:tc>
        <w:tc>
          <w:tcPr>
            <w:tcW w:w="193" w:type="pct"/>
            <w:shd w:val="clear" w:color="auto" w:fill="auto"/>
          </w:tcPr>
          <w:p w14:paraId="52619C59" w14:textId="77777777" w:rsidR="00AF4DEE" w:rsidRPr="001236A2" w:rsidRDefault="00AF4DEE" w:rsidP="00EC5A50">
            <w:pPr>
              <w:autoSpaceDE w:val="0"/>
              <w:autoSpaceDN w:val="0"/>
              <w:adjustRightInd w:val="0"/>
              <w:rPr>
                <w:rFonts w:eastAsia="Calibri" w:cstheme="minorHAnsi"/>
                <w:sz w:val="20"/>
                <w:szCs w:val="20"/>
              </w:rPr>
            </w:pPr>
            <w:r w:rsidRPr="001236A2">
              <w:rPr>
                <w:rFonts w:eastAsia="Calibri" w:cstheme="minorHAnsi"/>
                <w:sz w:val="20"/>
                <w:szCs w:val="20"/>
              </w:rPr>
              <w:t>:</w:t>
            </w:r>
          </w:p>
        </w:tc>
        <w:tc>
          <w:tcPr>
            <w:tcW w:w="1653" w:type="pct"/>
            <w:shd w:val="clear" w:color="auto" w:fill="auto"/>
          </w:tcPr>
          <w:p w14:paraId="05B7D97A" w14:textId="6DA81E0F" w:rsidR="00AF4DEE" w:rsidRPr="001236A2" w:rsidRDefault="00AF4DEE" w:rsidP="00AF4DEE">
            <w:pPr>
              <w:autoSpaceDE w:val="0"/>
              <w:autoSpaceDN w:val="0"/>
              <w:adjustRightInd w:val="0"/>
              <w:rPr>
                <w:rFonts w:eastAsia="Calibri" w:cstheme="minorHAnsi"/>
                <w:bCs/>
                <w:sz w:val="20"/>
                <w:szCs w:val="20"/>
              </w:rPr>
            </w:pPr>
            <w:proofErr w:type="spellStart"/>
            <w:r w:rsidRPr="001236A2">
              <w:rPr>
                <w:rFonts w:eastAsia="Calibri" w:cstheme="minorHAnsi"/>
                <w:sz w:val="20"/>
                <w:szCs w:val="20"/>
              </w:rPr>
              <w:t>Esad-cs</w:t>
            </w:r>
            <w:proofErr w:type="spellEnd"/>
            <w:r w:rsidRPr="001236A2">
              <w:rPr>
                <w:rFonts w:eastAsia="Calibri" w:cstheme="minorHAnsi"/>
                <w:sz w:val="20"/>
                <w:szCs w:val="20"/>
              </w:rPr>
              <w:t>/</w:t>
            </w:r>
            <w:proofErr w:type="spellStart"/>
            <w:r w:rsidRPr="001236A2">
              <w:rPr>
                <w:rFonts w:eastAsia="Calibri" w:cstheme="minorHAnsi"/>
                <w:sz w:val="20"/>
                <w:szCs w:val="20"/>
              </w:rPr>
              <w:t>bazl</w:t>
            </w:r>
            <w:proofErr w:type="spellEnd"/>
            <w:r w:rsidRPr="001236A2">
              <w:rPr>
                <w:rFonts w:eastAsia="Calibri" w:cstheme="minorHAnsi"/>
                <w:sz w:val="20"/>
                <w:szCs w:val="20"/>
              </w:rPr>
              <w:t>/33/A-01</w:t>
            </w:r>
          </w:p>
        </w:tc>
        <w:tc>
          <w:tcPr>
            <w:tcW w:w="868" w:type="pct"/>
            <w:shd w:val="clear" w:color="auto" w:fill="auto"/>
          </w:tcPr>
          <w:p w14:paraId="791EDA4F" w14:textId="77777777" w:rsidR="00AF4DEE" w:rsidRPr="001236A2" w:rsidRDefault="00AF4DEE" w:rsidP="00EC5A50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</w:pPr>
            <w:r w:rsidRPr="001236A2"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  <w:t>Trainee id</w:t>
            </w:r>
          </w:p>
        </w:tc>
        <w:tc>
          <w:tcPr>
            <w:tcW w:w="141" w:type="pct"/>
            <w:shd w:val="clear" w:color="auto" w:fill="auto"/>
          </w:tcPr>
          <w:p w14:paraId="2FAA035C" w14:textId="77777777" w:rsidR="00AF4DEE" w:rsidRPr="001236A2" w:rsidRDefault="00AF4DEE" w:rsidP="00EC5A50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1236A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:</w:t>
            </w:r>
          </w:p>
        </w:tc>
        <w:tc>
          <w:tcPr>
            <w:tcW w:w="1428" w:type="pct"/>
            <w:shd w:val="clear" w:color="auto" w:fill="auto"/>
          </w:tcPr>
          <w:p w14:paraId="284FA13D" w14:textId="77777777" w:rsidR="00AF4DEE" w:rsidRPr="001236A2" w:rsidRDefault="00AF4DEE" w:rsidP="00EC5A50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AF4DEE" w:rsidRPr="001236A2" w14:paraId="226EA03D" w14:textId="77777777" w:rsidTr="00EC5A50">
        <w:trPr>
          <w:trHeight w:val="70"/>
        </w:trPr>
        <w:tc>
          <w:tcPr>
            <w:tcW w:w="717" w:type="pct"/>
            <w:shd w:val="clear" w:color="auto" w:fill="auto"/>
          </w:tcPr>
          <w:p w14:paraId="40101B00" w14:textId="77777777" w:rsidR="00AF4DEE" w:rsidRPr="001236A2" w:rsidRDefault="00AF4DEE" w:rsidP="00EC5A50">
            <w:pPr>
              <w:pStyle w:val="Default"/>
              <w:spacing w:after="240"/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</w:pPr>
            <w:r w:rsidRPr="001236A2"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  <w:t>Instructor</w:t>
            </w:r>
          </w:p>
        </w:tc>
        <w:tc>
          <w:tcPr>
            <w:tcW w:w="193" w:type="pct"/>
            <w:shd w:val="clear" w:color="auto" w:fill="auto"/>
          </w:tcPr>
          <w:p w14:paraId="44E8932F" w14:textId="77777777" w:rsidR="00AF4DEE" w:rsidRPr="001236A2" w:rsidRDefault="00AF4DEE" w:rsidP="00EC5A50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</w:pPr>
            <w:r w:rsidRPr="001236A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:</w:t>
            </w:r>
          </w:p>
        </w:tc>
        <w:tc>
          <w:tcPr>
            <w:tcW w:w="1653" w:type="pct"/>
            <w:shd w:val="clear" w:color="auto" w:fill="auto"/>
          </w:tcPr>
          <w:p w14:paraId="29635727" w14:textId="77777777" w:rsidR="00AF4DEE" w:rsidRPr="001236A2" w:rsidRDefault="00AF4DEE" w:rsidP="00EC5A50">
            <w:pPr>
              <w:pStyle w:val="Default"/>
              <w:spacing w:after="240"/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</w:pPr>
            <w:r w:rsidRPr="001236A2"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  <w:t>Shahanaj begum</w:t>
            </w:r>
          </w:p>
        </w:tc>
        <w:tc>
          <w:tcPr>
            <w:tcW w:w="868" w:type="pct"/>
            <w:shd w:val="clear" w:color="auto" w:fill="auto"/>
          </w:tcPr>
          <w:p w14:paraId="63134E47" w14:textId="77777777" w:rsidR="00AF4DEE" w:rsidRPr="001236A2" w:rsidRDefault="00AF4DEE" w:rsidP="00EC5A50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</w:pPr>
            <w:r w:rsidRPr="001236A2"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  <w:t>Trainee name</w:t>
            </w:r>
          </w:p>
        </w:tc>
        <w:tc>
          <w:tcPr>
            <w:tcW w:w="141" w:type="pct"/>
            <w:shd w:val="clear" w:color="auto" w:fill="auto"/>
            <w:vAlign w:val="bottom"/>
          </w:tcPr>
          <w:p w14:paraId="76AEF532" w14:textId="77777777" w:rsidR="00AF4DEE" w:rsidRPr="001236A2" w:rsidRDefault="00AF4DEE" w:rsidP="00EC5A50">
            <w:pPr>
              <w:pStyle w:val="Default"/>
              <w:spacing w:after="240"/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</w:pPr>
            <w:r w:rsidRPr="001236A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:</w:t>
            </w:r>
          </w:p>
        </w:tc>
        <w:tc>
          <w:tcPr>
            <w:tcW w:w="1428" w:type="pct"/>
            <w:shd w:val="clear" w:color="auto" w:fill="auto"/>
          </w:tcPr>
          <w:p w14:paraId="31018596" w14:textId="77777777" w:rsidR="00AF4DEE" w:rsidRPr="001236A2" w:rsidRDefault="00AF4DEE" w:rsidP="00EC5A50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</w:pPr>
          </w:p>
        </w:tc>
      </w:tr>
    </w:tbl>
    <w:p w14:paraId="1789D716" w14:textId="77777777" w:rsidR="00A51987" w:rsidRDefault="00A51987" w:rsidP="00A278BE">
      <w:pPr>
        <w:spacing w:after="0" w:line="240" w:lineRule="auto"/>
        <w:rPr>
          <w:rFonts w:cs="Tahoma"/>
          <w:sz w:val="18"/>
          <w:szCs w:val="18"/>
        </w:rPr>
        <w:sectPr w:rsidR="00A51987" w:rsidSect="007D02E2">
          <w:footerReference w:type="default" r:id="rId10"/>
          <w:pgSz w:w="11906" w:h="16838" w:code="9"/>
          <w:pgMar w:top="720" w:right="720" w:bottom="720" w:left="720" w:header="720" w:footer="720" w:gutter="0"/>
          <w:cols w:space="720"/>
          <w:titlePg/>
          <w:docGrid w:linePitch="299"/>
        </w:sectPr>
      </w:pPr>
    </w:p>
    <w:p w14:paraId="7CDEB085" w14:textId="3478C0D1" w:rsidR="00A278BE" w:rsidRPr="00A51987" w:rsidRDefault="00E355CE" w:rsidP="00A278B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</w:t>
      </w:r>
      <w:r w:rsidR="00A278BE" w:rsidRPr="00A51987">
        <w:rPr>
          <w:rFonts w:ascii="Arial" w:hAnsi="Arial" w:cs="Arial"/>
          <w:sz w:val="18"/>
          <w:szCs w:val="18"/>
        </w:rPr>
        <w:t xml:space="preserve">1. Which one is not event to register callback on the client of </w:t>
      </w:r>
      <w:proofErr w:type="spellStart"/>
      <w:r w:rsidR="00A278BE" w:rsidRPr="00A51987">
        <w:rPr>
          <w:rFonts w:ascii="Arial" w:hAnsi="Arial" w:cs="Arial"/>
          <w:sz w:val="18"/>
          <w:szCs w:val="18"/>
        </w:rPr>
        <w:t>PersistentConnection</w:t>
      </w:r>
      <w:proofErr w:type="spellEnd"/>
      <w:r w:rsidR="00A278BE" w:rsidRPr="00A51987">
        <w:rPr>
          <w:rFonts w:ascii="Arial" w:hAnsi="Arial" w:cs="Arial"/>
          <w:sz w:val="18"/>
          <w:szCs w:val="18"/>
        </w:rPr>
        <w:t>?</w:t>
      </w:r>
    </w:p>
    <w:p w14:paraId="0626D695" w14:textId="77777777" w:rsidR="00A278BE" w:rsidRPr="00A51987" w:rsidRDefault="00A278BE" w:rsidP="00A278B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connectionSlow</w:t>
      </w:r>
      <w:proofErr w:type="spellEnd"/>
    </w:p>
    <w:p w14:paraId="1B02B3C6" w14:textId="77777777" w:rsidR="00A278BE" w:rsidRPr="00A51987" w:rsidRDefault="00A278BE" w:rsidP="00A278B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stateChanged</w:t>
      </w:r>
      <w:proofErr w:type="spellEnd"/>
    </w:p>
    <w:p w14:paraId="51B77BC2" w14:textId="77777777" w:rsidR="00A278BE" w:rsidRPr="00A51987" w:rsidRDefault="00A278BE" w:rsidP="00A278B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reconnected</w:t>
      </w:r>
    </w:p>
    <w:p w14:paraId="0713B099" w14:textId="77777777" w:rsidR="00A278BE" w:rsidRPr="00A51987" w:rsidRDefault="00A278BE" w:rsidP="00A278B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disconnected</w:t>
      </w:r>
    </w:p>
    <w:p w14:paraId="2A70C56C" w14:textId="6FD7020D" w:rsidR="00A278BE" w:rsidRPr="00A51987" w:rsidRDefault="00590239" w:rsidP="00A278B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</w:t>
      </w:r>
      <w:r w:rsidR="00A278BE" w:rsidRPr="00A51987">
        <w:rPr>
          <w:rFonts w:ascii="Arial" w:hAnsi="Arial" w:cs="Arial"/>
          <w:sz w:val="18"/>
          <w:szCs w:val="18"/>
        </w:rPr>
        <w:t xml:space="preserve">2. Which code allows, </w:t>
      </w:r>
      <w:proofErr w:type="spellStart"/>
      <w:r w:rsidR="00A278BE" w:rsidRPr="00A51987">
        <w:rPr>
          <w:rFonts w:ascii="Arial" w:hAnsi="Arial" w:cs="Arial"/>
          <w:sz w:val="18"/>
          <w:szCs w:val="18"/>
        </w:rPr>
        <w:t>SignalR</w:t>
      </w:r>
      <w:proofErr w:type="spellEnd"/>
      <w:r w:rsidR="00A278BE" w:rsidRPr="00A51987">
        <w:rPr>
          <w:rFonts w:ascii="Arial" w:hAnsi="Arial" w:cs="Arial"/>
          <w:sz w:val="18"/>
          <w:szCs w:val="18"/>
        </w:rPr>
        <w:t xml:space="preserve"> web client allows us to activate the tracing of events with the JavaScript console available in major browsers?</w:t>
      </w:r>
    </w:p>
    <w:p w14:paraId="435285C5" w14:textId="77777777" w:rsidR="00A278BE" w:rsidRPr="00A51987" w:rsidRDefault="00A278BE" w:rsidP="00A278B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var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connection = $.connection("/path", true)</w:t>
      </w:r>
    </w:p>
    <w:p w14:paraId="4FE29F9F" w14:textId="77777777" w:rsidR="00A278BE" w:rsidRPr="00A51987" w:rsidRDefault="00A278BE" w:rsidP="00A278B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var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connection = $.connection("/path", null, true)</w:t>
      </w:r>
    </w:p>
    <w:p w14:paraId="4412746C" w14:textId="77777777" w:rsidR="00A278BE" w:rsidRPr="00A51987" w:rsidRDefault="00A278BE" w:rsidP="00A278B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var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connection = $.connection("/path", {logging: true})</w:t>
      </w:r>
    </w:p>
    <w:p w14:paraId="13092F06" w14:textId="77777777" w:rsidR="00A278BE" w:rsidRPr="00A51987" w:rsidRDefault="00A278BE" w:rsidP="00A278B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var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connection = $.connection("/path");</w:t>
      </w:r>
    </w:p>
    <w:p w14:paraId="625DC036" w14:textId="77777777" w:rsidR="00A278BE" w:rsidRPr="00A51987" w:rsidRDefault="00A278BE" w:rsidP="00A278BE">
      <w:pPr>
        <w:pStyle w:val="ListParagraph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connection.logging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= true;</w:t>
      </w:r>
    </w:p>
    <w:p w14:paraId="40FB1A3E" w14:textId="315F3C9C" w:rsidR="00A278BE" w:rsidRPr="00A51987" w:rsidRDefault="00590239" w:rsidP="00A278B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</w:t>
      </w:r>
      <w:r w:rsidR="00A278BE" w:rsidRPr="00A51987">
        <w:rPr>
          <w:rFonts w:ascii="Arial" w:hAnsi="Arial" w:cs="Arial"/>
          <w:sz w:val="18"/>
          <w:szCs w:val="18"/>
        </w:rPr>
        <w:t xml:space="preserve">3. Which one is not </w:t>
      </w:r>
      <w:proofErr w:type="spellStart"/>
      <w:r w:rsidR="00A278BE" w:rsidRPr="00A51987">
        <w:rPr>
          <w:rFonts w:ascii="Arial" w:hAnsi="Arial" w:cs="Arial"/>
          <w:sz w:val="18"/>
          <w:szCs w:val="18"/>
        </w:rPr>
        <w:t>SignalR</w:t>
      </w:r>
      <w:proofErr w:type="spellEnd"/>
      <w:r w:rsidR="00A278BE" w:rsidRPr="00A51987">
        <w:rPr>
          <w:rFonts w:ascii="Arial" w:hAnsi="Arial" w:cs="Arial"/>
          <w:sz w:val="18"/>
          <w:szCs w:val="18"/>
        </w:rPr>
        <w:t xml:space="preserve"> configuration parameter?</w:t>
      </w:r>
    </w:p>
    <w:p w14:paraId="7C2A9FCD" w14:textId="05E9B024" w:rsidR="00A278BE" w:rsidRPr="00A51987" w:rsidRDefault="00A278BE" w:rsidP="00A278B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8"/>
          <w:szCs w:val="18"/>
        </w:rPr>
      </w:pPr>
      <w:bookmarkStart w:id="0" w:name="_Hlk482023357"/>
      <w:proofErr w:type="spellStart"/>
      <w:r w:rsidRPr="00A51987">
        <w:rPr>
          <w:rFonts w:ascii="Arial" w:hAnsi="Arial" w:cs="Arial"/>
          <w:sz w:val="18"/>
          <w:szCs w:val="18"/>
        </w:rPr>
        <w:t>Connect</w:t>
      </w:r>
      <w:r w:rsidR="0015673D" w:rsidRPr="00A51987">
        <w:rPr>
          <w:rFonts w:ascii="Arial" w:hAnsi="Arial" w:cs="Arial"/>
          <w:sz w:val="18"/>
          <w:szCs w:val="18"/>
        </w:rPr>
        <w:t>ion</w:t>
      </w:r>
      <w:r w:rsidRPr="00A51987">
        <w:rPr>
          <w:rFonts w:ascii="Arial" w:hAnsi="Arial" w:cs="Arial"/>
          <w:sz w:val="18"/>
          <w:szCs w:val="18"/>
        </w:rPr>
        <w:t>Timeout</w:t>
      </w:r>
      <w:proofErr w:type="spellEnd"/>
      <w:r w:rsidRPr="00A51987">
        <w:rPr>
          <w:rFonts w:ascii="Arial" w:hAnsi="Arial" w:cs="Arial"/>
          <w:sz w:val="18"/>
          <w:szCs w:val="18"/>
        </w:rPr>
        <w:t>,</w:t>
      </w:r>
    </w:p>
    <w:p w14:paraId="0A416F2A" w14:textId="77777777" w:rsidR="00A278BE" w:rsidRPr="00A51987" w:rsidRDefault="00A278BE" w:rsidP="00A278B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TransportConnectTimeout</w:t>
      </w:r>
      <w:proofErr w:type="spellEnd"/>
    </w:p>
    <w:p w14:paraId="0B52631F" w14:textId="77777777" w:rsidR="00A278BE" w:rsidRPr="00A51987" w:rsidRDefault="00A278BE" w:rsidP="00A278B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DisconnectTimeout</w:t>
      </w:r>
      <w:proofErr w:type="spellEnd"/>
    </w:p>
    <w:p w14:paraId="72B14CF6" w14:textId="77777777" w:rsidR="00A278BE" w:rsidRPr="00A51987" w:rsidRDefault="00A278BE" w:rsidP="00A278B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KeepOpen</w:t>
      </w:r>
      <w:proofErr w:type="spellEnd"/>
    </w:p>
    <w:bookmarkEnd w:id="0"/>
    <w:p w14:paraId="09C06364" w14:textId="43401B36" w:rsidR="00A278BE" w:rsidRPr="00A51987" w:rsidRDefault="00590239" w:rsidP="00A278B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</w:t>
      </w:r>
      <w:r w:rsidR="00A278BE" w:rsidRPr="00A51987">
        <w:rPr>
          <w:rFonts w:ascii="Arial" w:hAnsi="Arial" w:cs="Arial"/>
          <w:sz w:val="18"/>
          <w:szCs w:val="18"/>
        </w:rPr>
        <w:t xml:space="preserve">4. How can you change </w:t>
      </w:r>
      <w:proofErr w:type="spellStart"/>
      <w:r w:rsidR="00A278BE" w:rsidRPr="00A51987">
        <w:rPr>
          <w:rFonts w:ascii="Arial" w:hAnsi="Arial" w:cs="Arial"/>
          <w:sz w:val="18"/>
          <w:szCs w:val="18"/>
        </w:rPr>
        <w:t>SignalR</w:t>
      </w:r>
      <w:proofErr w:type="spellEnd"/>
      <w:r w:rsidR="00A278BE" w:rsidRPr="00A51987">
        <w:rPr>
          <w:rFonts w:ascii="Arial" w:hAnsi="Arial" w:cs="Arial"/>
          <w:sz w:val="18"/>
          <w:szCs w:val="18"/>
        </w:rPr>
        <w:t xml:space="preserve"> configuration parameter?</w:t>
      </w:r>
    </w:p>
    <w:p w14:paraId="34B1BAA9" w14:textId="77777777" w:rsidR="00A278BE" w:rsidRPr="00A51987" w:rsidRDefault="00A278BE" w:rsidP="00A278B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global object accessed through </w:t>
      </w:r>
      <w:proofErr w:type="spellStart"/>
      <w:r w:rsidRPr="00A51987">
        <w:rPr>
          <w:rFonts w:ascii="Arial" w:hAnsi="Arial" w:cs="Arial"/>
          <w:sz w:val="18"/>
          <w:szCs w:val="18"/>
        </w:rPr>
        <w:t>GlobalHost</w:t>
      </w:r>
      <w:proofErr w:type="spellEnd"/>
    </w:p>
    <w:p w14:paraId="2152BC3D" w14:textId="77777777" w:rsidR="00A278BE" w:rsidRPr="00A51987" w:rsidRDefault="00A278BE" w:rsidP="00A278B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Configuration object accessed through </w:t>
      </w:r>
      <w:proofErr w:type="spellStart"/>
      <w:r w:rsidRPr="00A51987">
        <w:rPr>
          <w:rFonts w:ascii="Arial" w:hAnsi="Arial" w:cs="Arial"/>
          <w:sz w:val="18"/>
          <w:szCs w:val="18"/>
        </w:rPr>
        <w:t>GlobalHost.Configuration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</w:t>
      </w:r>
    </w:p>
    <w:p w14:paraId="7E0C37A3" w14:textId="77777777" w:rsidR="00A278BE" w:rsidRPr="00A51987" w:rsidRDefault="00A278BE" w:rsidP="00A278B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Object implementing </w:t>
      </w:r>
      <w:proofErr w:type="spellStart"/>
      <w:r w:rsidRPr="00A51987">
        <w:rPr>
          <w:rFonts w:ascii="Arial" w:hAnsi="Arial" w:cs="Arial"/>
          <w:sz w:val="18"/>
          <w:szCs w:val="18"/>
        </w:rPr>
        <w:t>IAppBuilder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interface passed as argument to the Configure method of the startup class </w:t>
      </w:r>
    </w:p>
    <w:p w14:paraId="35BF735C" w14:textId="77777777" w:rsidR="00A278BE" w:rsidRPr="00A51987" w:rsidRDefault="00A278BE" w:rsidP="00A278B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All of the above</w:t>
      </w:r>
    </w:p>
    <w:p w14:paraId="3C34CBCB" w14:textId="7400654E" w:rsidR="00A278BE" w:rsidRPr="00A51987" w:rsidRDefault="00590239" w:rsidP="00A278B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</w:t>
      </w:r>
      <w:r w:rsidR="00A278BE" w:rsidRPr="00A51987">
        <w:rPr>
          <w:rFonts w:ascii="Arial" w:hAnsi="Arial" w:cs="Arial"/>
          <w:sz w:val="18"/>
          <w:szCs w:val="18"/>
        </w:rPr>
        <w:t>5. When should you use hubs instead of persistent connection?</w:t>
      </w:r>
    </w:p>
    <w:p w14:paraId="507B052F" w14:textId="77777777" w:rsidR="00A278BE" w:rsidRPr="00A51987" w:rsidRDefault="00A278BE" w:rsidP="00A278B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When you need to send different types of messages with various structures between the client and the server.</w:t>
      </w:r>
    </w:p>
    <w:p w14:paraId="1A82BF22" w14:textId="77777777" w:rsidR="00A278BE" w:rsidRPr="00A51987" w:rsidRDefault="00A278BE" w:rsidP="00A278B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When you work with string data and want to perform the parsing of data manually</w:t>
      </w:r>
    </w:p>
    <w:p w14:paraId="24EB33C6" w14:textId="77777777" w:rsidR="00A278BE" w:rsidRPr="00A51987" w:rsidRDefault="00A278BE" w:rsidP="00A278B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When you want to send only a set defined life cycle events on the clients</w:t>
      </w:r>
    </w:p>
    <w:p w14:paraId="6E2E0426" w14:textId="77777777" w:rsidR="00A278BE" w:rsidRPr="00A51987" w:rsidRDefault="00A278BE" w:rsidP="00A278B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All of the above</w:t>
      </w:r>
    </w:p>
    <w:p w14:paraId="2DC37333" w14:textId="2860F202" w:rsidR="00A278BE" w:rsidRPr="00A51987" w:rsidRDefault="00590239" w:rsidP="00A278B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</w:t>
      </w:r>
      <w:r w:rsidR="00A278BE" w:rsidRPr="00A51987">
        <w:rPr>
          <w:rFonts w:ascii="Arial" w:hAnsi="Arial" w:cs="Arial"/>
          <w:sz w:val="18"/>
          <w:szCs w:val="18"/>
        </w:rPr>
        <w:t xml:space="preserve">6. You have created </w:t>
      </w:r>
      <w:proofErr w:type="spellStart"/>
      <w:r w:rsidR="00A278BE" w:rsidRPr="00A51987">
        <w:rPr>
          <w:rFonts w:ascii="Arial" w:hAnsi="Arial" w:cs="Arial"/>
          <w:sz w:val="18"/>
          <w:szCs w:val="18"/>
        </w:rPr>
        <w:t>SignalR</w:t>
      </w:r>
      <w:proofErr w:type="spellEnd"/>
      <w:r w:rsidR="00A278BE" w:rsidRPr="00A51987">
        <w:rPr>
          <w:rFonts w:ascii="Arial" w:hAnsi="Arial" w:cs="Arial"/>
          <w:sz w:val="18"/>
          <w:szCs w:val="18"/>
        </w:rPr>
        <w:t xml:space="preserve"> Hub class </w:t>
      </w:r>
      <w:proofErr w:type="spellStart"/>
      <w:r w:rsidR="00A278BE" w:rsidRPr="00A51987">
        <w:rPr>
          <w:rFonts w:ascii="Arial" w:hAnsi="Arial" w:cs="Arial"/>
          <w:sz w:val="18"/>
          <w:szCs w:val="18"/>
        </w:rPr>
        <w:t>ChatHub</w:t>
      </w:r>
      <w:proofErr w:type="spellEnd"/>
      <w:r w:rsidR="00A278BE" w:rsidRPr="00A51987">
        <w:rPr>
          <w:rFonts w:ascii="Arial" w:hAnsi="Arial" w:cs="Arial"/>
          <w:sz w:val="18"/>
          <w:szCs w:val="18"/>
        </w:rPr>
        <w:t xml:space="preserve">. Which method of </w:t>
      </w:r>
      <w:proofErr w:type="spellStart"/>
      <w:r w:rsidR="00A278BE" w:rsidRPr="00A51987">
        <w:rPr>
          <w:rFonts w:ascii="Arial" w:hAnsi="Arial" w:cs="Arial"/>
          <w:sz w:val="18"/>
          <w:szCs w:val="18"/>
        </w:rPr>
        <w:t>IAppBuilder</w:t>
      </w:r>
      <w:proofErr w:type="spellEnd"/>
      <w:r w:rsidR="00A278BE" w:rsidRPr="00A51987">
        <w:rPr>
          <w:rFonts w:ascii="Arial" w:hAnsi="Arial" w:cs="Arial"/>
          <w:sz w:val="18"/>
          <w:szCs w:val="18"/>
        </w:rPr>
        <w:t xml:space="preserve"> should you use it to configure it?</w:t>
      </w:r>
    </w:p>
    <w:p w14:paraId="3E273C13" w14:textId="77777777" w:rsidR="00A278BE" w:rsidRPr="00A51987" w:rsidRDefault="00A278BE" w:rsidP="00A278B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MapSignalR</w:t>
      </w:r>
      <w:proofErr w:type="spellEnd"/>
      <w:r w:rsidRPr="00A51987">
        <w:rPr>
          <w:rFonts w:ascii="Arial" w:hAnsi="Arial" w:cs="Arial"/>
          <w:sz w:val="18"/>
          <w:szCs w:val="18"/>
        </w:rPr>
        <w:t>()</w:t>
      </w:r>
    </w:p>
    <w:p w14:paraId="023888DC" w14:textId="77777777" w:rsidR="00A278BE" w:rsidRPr="00A51987" w:rsidRDefault="00A278BE" w:rsidP="00A278B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MapSignalR</w:t>
      </w:r>
      <w:proofErr w:type="spellEnd"/>
      <w:r w:rsidRPr="00A51987">
        <w:rPr>
          <w:rFonts w:ascii="Arial" w:hAnsi="Arial" w:cs="Arial"/>
          <w:sz w:val="18"/>
          <w:szCs w:val="18"/>
        </w:rPr>
        <w:t>&lt;</w:t>
      </w:r>
      <w:proofErr w:type="spellStart"/>
      <w:r w:rsidRPr="00A51987">
        <w:rPr>
          <w:rFonts w:ascii="Arial" w:hAnsi="Arial" w:cs="Arial"/>
          <w:sz w:val="18"/>
          <w:szCs w:val="18"/>
        </w:rPr>
        <w:t>ChatHub</w:t>
      </w:r>
      <w:proofErr w:type="spellEnd"/>
      <w:r w:rsidRPr="00A51987">
        <w:rPr>
          <w:rFonts w:ascii="Arial" w:hAnsi="Arial" w:cs="Arial"/>
          <w:sz w:val="18"/>
          <w:szCs w:val="18"/>
        </w:rPr>
        <w:t>&gt;()</w:t>
      </w:r>
    </w:p>
    <w:p w14:paraId="4DE71F3C" w14:textId="77777777" w:rsidR="00A278BE" w:rsidRPr="00A51987" w:rsidRDefault="00A278BE" w:rsidP="00A278B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MapSignalR</w:t>
      </w:r>
      <w:proofErr w:type="spellEnd"/>
      <w:r w:rsidRPr="00A51987">
        <w:rPr>
          <w:rFonts w:ascii="Arial" w:hAnsi="Arial" w:cs="Arial"/>
          <w:sz w:val="18"/>
          <w:szCs w:val="18"/>
        </w:rPr>
        <w:t>(</w:t>
      </w:r>
      <w:proofErr w:type="spellStart"/>
      <w:r w:rsidRPr="00A51987">
        <w:rPr>
          <w:rFonts w:ascii="Arial" w:hAnsi="Arial" w:cs="Arial"/>
          <w:sz w:val="18"/>
          <w:szCs w:val="18"/>
        </w:rPr>
        <w:t>typeof</w:t>
      </w:r>
      <w:proofErr w:type="spellEnd"/>
      <w:r w:rsidRPr="00A51987">
        <w:rPr>
          <w:rFonts w:ascii="Arial" w:hAnsi="Arial" w:cs="Arial"/>
          <w:sz w:val="18"/>
          <w:szCs w:val="18"/>
        </w:rPr>
        <w:t>(</w:t>
      </w:r>
      <w:proofErr w:type="spellStart"/>
      <w:r w:rsidRPr="00A51987">
        <w:rPr>
          <w:rFonts w:ascii="Arial" w:hAnsi="Arial" w:cs="Arial"/>
          <w:sz w:val="18"/>
          <w:szCs w:val="18"/>
        </w:rPr>
        <w:t>ChatHub</w:t>
      </w:r>
      <w:proofErr w:type="spellEnd"/>
      <w:r w:rsidRPr="00A51987">
        <w:rPr>
          <w:rFonts w:ascii="Arial" w:hAnsi="Arial" w:cs="Arial"/>
          <w:sz w:val="18"/>
          <w:szCs w:val="18"/>
        </w:rPr>
        <w:t>))</w:t>
      </w:r>
    </w:p>
    <w:p w14:paraId="36A62D4C" w14:textId="77777777" w:rsidR="00A278BE" w:rsidRPr="00A51987" w:rsidRDefault="00A278BE" w:rsidP="00A278B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MapSignalR</w:t>
      </w:r>
      <w:proofErr w:type="spellEnd"/>
      <w:r w:rsidRPr="00A51987">
        <w:rPr>
          <w:rFonts w:ascii="Arial" w:hAnsi="Arial" w:cs="Arial"/>
          <w:sz w:val="18"/>
          <w:szCs w:val="18"/>
        </w:rPr>
        <w:t>&lt;</w:t>
      </w:r>
      <w:proofErr w:type="spellStart"/>
      <w:r w:rsidRPr="00A51987">
        <w:rPr>
          <w:rFonts w:ascii="Arial" w:hAnsi="Arial" w:cs="Arial"/>
          <w:sz w:val="18"/>
          <w:szCs w:val="18"/>
        </w:rPr>
        <w:t>typeof</w:t>
      </w:r>
      <w:proofErr w:type="spellEnd"/>
      <w:r w:rsidRPr="00A51987">
        <w:rPr>
          <w:rFonts w:ascii="Arial" w:hAnsi="Arial" w:cs="Arial"/>
          <w:sz w:val="18"/>
          <w:szCs w:val="18"/>
        </w:rPr>
        <w:t>(</w:t>
      </w:r>
      <w:proofErr w:type="spellStart"/>
      <w:r w:rsidRPr="00A51987">
        <w:rPr>
          <w:rFonts w:ascii="Arial" w:hAnsi="Arial" w:cs="Arial"/>
          <w:sz w:val="18"/>
          <w:szCs w:val="18"/>
        </w:rPr>
        <w:t>ChatHub</w:t>
      </w:r>
      <w:proofErr w:type="spellEnd"/>
      <w:r w:rsidRPr="00A51987">
        <w:rPr>
          <w:rFonts w:ascii="Arial" w:hAnsi="Arial" w:cs="Arial"/>
          <w:sz w:val="18"/>
          <w:szCs w:val="18"/>
        </w:rPr>
        <w:t>)&gt;()</w:t>
      </w:r>
    </w:p>
    <w:p w14:paraId="347644ED" w14:textId="3C6C353E" w:rsidR="00A278BE" w:rsidRPr="00A51987" w:rsidRDefault="00A278BE" w:rsidP="00A278B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Q7. </w:t>
      </w:r>
      <w:proofErr w:type="spellStart"/>
      <w:proofErr w:type="gramStart"/>
      <w:r w:rsidRPr="00A51987">
        <w:rPr>
          <w:rFonts w:ascii="Arial" w:hAnsi="Arial" w:cs="Arial"/>
          <w:sz w:val="18"/>
          <w:szCs w:val="18"/>
        </w:rPr>
        <w:t>MapSignalR</w:t>
      </w:r>
      <w:proofErr w:type="spellEnd"/>
      <w:r w:rsidRPr="00A51987">
        <w:rPr>
          <w:rFonts w:ascii="Arial" w:hAnsi="Arial" w:cs="Arial"/>
          <w:sz w:val="18"/>
          <w:szCs w:val="18"/>
        </w:rPr>
        <w:t>(</w:t>
      </w:r>
      <w:proofErr w:type="gramEnd"/>
      <w:r w:rsidRPr="00A51987">
        <w:rPr>
          <w:rFonts w:ascii="Arial" w:hAnsi="Arial" w:cs="Arial"/>
          <w:sz w:val="18"/>
          <w:szCs w:val="18"/>
        </w:rPr>
        <w:t>) method maps hubs to ________________ by default.</w:t>
      </w:r>
    </w:p>
    <w:p w14:paraId="383F17B5" w14:textId="77777777" w:rsidR="00A278BE" w:rsidRPr="00A51987" w:rsidRDefault="00A278BE" w:rsidP="00A278BE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/</w:t>
      </w:r>
      <w:proofErr w:type="spellStart"/>
      <w:r w:rsidRPr="00A51987">
        <w:rPr>
          <w:rFonts w:ascii="Arial" w:hAnsi="Arial" w:cs="Arial"/>
          <w:sz w:val="18"/>
          <w:szCs w:val="18"/>
        </w:rPr>
        <w:t>signalr</w:t>
      </w:r>
      <w:proofErr w:type="spellEnd"/>
    </w:p>
    <w:p w14:paraId="677D4BE6" w14:textId="77777777" w:rsidR="00A278BE" w:rsidRPr="00A51987" w:rsidRDefault="00A278BE" w:rsidP="00A278BE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/hub</w:t>
      </w:r>
    </w:p>
    <w:p w14:paraId="4CD5ABE4" w14:textId="77777777" w:rsidR="00A278BE" w:rsidRPr="00A51987" w:rsidRDefault="00A278BE" w:rsidP="00A278BE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/</w:t>
      </w:r>
      <w:proofErr w:type="spellStart"/>
      <w:r w:rsidRPr="00A51987">
        <w:rPr>
          <w:rFonts w:ascii="Arial" w:hAnsi="Arial" w:cs="Arial"/>
          <w:sz w:val="18"/>
          <w:szCs w:val="18"/>
        </w:rPr>
        <w:t>signalr</w:t>
      </w:r>
      <w:proofErr w:type="spellEnd"/>
      <w:r w:rsidRPr="00A51987">
        <w:rPr>
          <w:rFonts w:ascii="Arial" w:hAnsi="Arial" w:cs="Arial"/>
          <w:sz w:val="18"/>
          <w:szCs w:val="18"/>
        </w:rPr>
        <w:t>/hub</w:t>
      </w:r>
    </w:p>
    <w:p w14:paraId="3C3034E7" w14:textId="77777777" w:rsidR="00A278BE" w:rsidRPr="00A51987" w:rsidRDefault="00A278BE" w:rsidP="00A278BE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/</w:t>
      </w:r>
    </w:p>
    <w:p w14:paraId="28CDEFFD" w14:textId="42D8E27E" w:rsidR="00A278BE" w:rsidRPr="00A51987" w:rsidRDefault="00590239" w:rsidP="00A278B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</w:t>
      </w:r>
      <w:r w:rsidR="00A278BE" w:rsidRPr="00A51987">
        <w:rPr>
          <w:rFonts w:ascii="Arial" w:hAnsi="Arial" w:cs="Arial"/>
          <w:sz w:val="18"/>
          <w:szCs w:val="18"/>
        </w:rPr>
        <w:t>8. How can you change your hub name?</w:t>
      </w:r>
    </w:p>
    <w:p w14:paraId="7F7C9493" w14:textId="77777777" w:rsidR="00A278BE" w:rsidRPr="00A51987" w:rsidRDefault="00A278BE" w:rsidP="00A278BE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Using </w:t>
      </w:r>
      <w:proofErr w:type="spellStart"/>
      <w:r w:rsidRPr="00A51987">
        <w:rPr>
          <w:rFonts w:ascii="Arial" w:hAnsi="Arial" w:cs="Arial"/>
          <w:bCs/>
          <w:sz w:val="18"/>
          <w:szCs w:val="18"/>
        </w:rPr>
        <w:t>HubName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attribute</w:t>
      </w:r>
    </w:p>
    <w:p w14:paraId="695CB92C" w14:textId="77777777" w:rsidR="00A278BE" w:rsidRPr="00A51987" w:rsidRDefault="00A278BE" w:rsidP="00A278BE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Using Name attribute</w:t>
      </w:r>
    </w:p>
    <w:p w14:paraId="2538AADF" w14:textId="77777777" w:rsidR="00A278BE" w:rsidRPr="00A51987" w:rsidRDefault="00A278BE" w:rsidP="00A278BE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Using assembly attribute</w:t>
      </w:r>
    </w:p>
    <w:p w14:paraId="09FFF758" w14:textId="77777777" w:rsidR="00A278BE" w:rsidRPr="00A51987" w:rsidRDefault="00A278BE" w:rsidP="00A278BE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Using </w:t>
      </w:r>
      <w:proofErr w:type="spellStart"/>
      <w:r w:rsidRPr="00A51987">
        <w:rPr>
          <w:rFonts w:ascii="Arial" w:hAnsi="Arial" w:cs="Arial"/>
          <w:sz w:val="18"/>
          <w:szCs w:val="18"/>
        </w:rPr>
        <w:t>MapName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attribute</w:t>
      </w:r>
    </w:p>
    <w:p w14:paraId="689F40AB" w14:textId="5709850E" w:rsidR="00A278BE" w:rsidRPr="00A51987" w:rsidRDefault="00590239" w:rsidP="00A278B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</w:t>
      </w:r>
      <w:r w:rsidR="00A278BE" w:rsidRPr="00A51987">
        <w:rPr>
          <w:rFonts w:ascii="Arial" w:hAnsi="Arial" w:cs="Arial"/>
          <w:sz w:val="18"/>
          <w:szCs w:val="18"/>
        </w:rPr>
        <w:t xml:space="preserve">9. If you overload the methods exposed to the client, how </w:t>
      </w:r>
      <w:proofErr w:type="spellStart"/>
      <w:r w:rsidR="00A278BE" w:rsidRPr="00A51987">
        <w:rPr>
          <w:rFonts w:ascii="Arial" w:hAnsi="Arial" w:cs="Arial"/>
          <w:sz w:val="18"/>
          <w:szCs w:val="18"/>
        </w:rPr>
        <w:t>signalr</w:t>
      </w:r>
      <w:proofErr w:type="spellEnd"/>
      <w:r w:rsidR="00A278BE" w:rsidRPr="00A51987">
        <w:rPr>
          <w:rFonts w:ascii="Arial" w:hAnsi="Arial" w:cs="Arial"/>
          <w:sz w:val="18"/>
          <w:szCs w:val="18"/>
        </w:rPr>
        <w:t xml:space="preserve"> determines which method to execute?</w:t>
      </w:r>
    </w:p>
    <w:p w14:paraId="4080D3E3" w14:textId="77777777" w:rsidR="00A278BE" w:rsidRPr="00A51987" w:rsidRDefault="00A278BE" w:rsidP="00A278BE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the number and type of parameters supplied </w:t>
      </w:r>
    </w:p>
    <w:p w14:paraId="294D774B" w14:textId="77777777" w:rsidR="00A278BE" w:rsidRPr="00A51987" w:rsidRDefault="00A278BE" w:rsidP="00A278BE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only the number of parameters supplied will be considered and not their type</w:t>
      </w:r>
    </w:p>
    <w:p w14:paraId="1BE64B32" w14:textId="77777777" w:rsidR="00A278BE" w:rsidRPr="00A51987" w:rsidRDefault="00A278BE" w:rsidP="00A278BE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color w:val="221E1F"/>
          <w:sz w:val="18"/>
          <w:szCs w:val="18"/>
        </w:rPr>
        <w:t>only the type of parameters supplied will be considered and not their number</w:t>
      </w:r>
    </w:p>
    <w:p w14:paraId="6CDF738F" w14:textId="77777777" w:rsidR="00A278BE" w:rsidRPr="00A51987" w:rsidRDefault="00A278BE" w:rsidP="00A278BE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color w:val="221E1F"/>
          <w:sz w:val="18"/>
          <w:szCs w:val="18"/>
        </w:rPr>
        <w:t>none of the above</w:t>
      </w:r>
    </w:p>
    <w:p w14:paraId="52833373" w14:textId="503AD482" w:rsidR="00A278BE" w:rsidRPr="00A51987" w:rsidRDefault="00A278BE" w:rsidP="00A278B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</w:t>
      </w:r>
      <w:r w:rsidR="00590239" w:rsidRPr="00A51987">
        <w:rPr>
          <w:rFonts w:ascii="Arial" w:hAnsi="Arial" w:cs="Arial"/>
          <w:sz w:val="18"/>
          <w:szCs w:val="18"/>
        </w:rPr>
        <w:t>1</w:t>
      </w:r>
      <w:r w:rsidRPr="00A51987">
        <w:rPr>
          <w:rFonts w:ascii="Arial" w:hAnsi="Arial" w:cs="Arial"/>
          <w:sz w:val="18"/>
          <w:szCs w:val="18"/>
        </w:rPr>
        <w:t>0. If you want invoke a method on the caller of a server method, which one should you use?</w:t>
      </w:r>
    </w:p>
    <w:p w14:paraId="0E59A696" w14:textId="77777777" w:rsidR="00A278BE" w:rsidRPr="00A51987" w:rsidRDefault="00A278BE" w:rsidP="00A278BE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Clients.Caller</w:t>
      </w:r>
      <w:proofErr w:type="spellEnd"/>
    </w:p>
    <w:p w14:paraId="205879DF" w14:textId="77777777" w:rsidR="00A278BE" w:rsidRPr="00A51987" w:rsidRDefault="00A278BE" w:rsidP="00A278BE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Clients.Client</w:t>
      </w:r>
      <w:proofErr w:type="spellEnd"/>
    </w:p>
    <w:p w14:paraId="7D482E62" w14:textId="77777777" w:rsidR="00A278BE" w:rsidRPr="00A51987" w:rsidRDefault="00A278BE" w:rsidP="00A278BE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Clients.Current</w:t>
      </w:r>
      <w:proofErr w:type="spellEnd"/>
    </w:p>
    <w:p w14:paraId="552865A7" w14:textId="77777777" w:rsidR="00A278BE" w:rsidRPr="00A51987" w:rsidRDefault="00A278BE" w:rsidP="00A278BE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Clients.this</w:t>
      </w:r>
      <w:proofErr w:type="spellEnd"/>
    </w:p>
    <w:p w14:paraId="23DD9DB5" w14:textId="2D80408A" w:rsidR="00A278BE" w:rsidRPr="00A51987" w:rsidRDefault="00A278BE" w:rsidP="00A278B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</w:t>
      </w:r>
      <w:r w:rsidR="00590239" w:rsidRPr="00A51987">
        <w:rPr>
          <w:rFonts w:ascii="Arial" w:hAnsi="Arial" w:cs="Arial"/>
          <w:sz w:val="18"/>
          <w:szCs w:val="18"/>
        </w:rPr>
        <w:t>1</w:t>
      </w:r>
      <w:r w:rsidRPr="00A51987">
        <w:rPr>
          <w:rFonts w:ascii="Arial" w:hAnsi="Arial" w:cs="Arial"/>
          <w:sz w:val="18"/>
          <w:szCs w:val="18"/>
        </w:rPr>
        <w:t>1. If you want invoke a method on a specific client, which one should you use?</w:t>
      </w:r>
    </w:p>
    <w:p w14:paraId="07F7F21D" w14:textId="77777777" w:rsidR="00A278BE" w:rsidRPr="00A51987" w:rsidRDefault="00A278BE" w:rsidP="00A278BE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Clients.All</w:t>
      </w:r>
      <w:proofErr w:type="spellEnd"/>
      <w:r w:rsidRPr="00A51987">
        <w:rPr>
          <w:rFonts w:ascii="Arial" w:hAnsi="Arial" w:cs="Arial"/>
          <w:sz w:val="18"/>
          <w:szCs w:val="18"/>
        </w:rPr>
        <w:t>(</w:t>
      </w:r>
      <w:proofErr w:type="spellStart"/>
      <w:r w:rsidRPr="00A51987">
        <w:rPr>
          <w:rFonts w:ascii="Arial" w:hAnsi="Arial" w:cs="Arial"/>
          <w:sz w:val="18"/>
          <w:szCs w:val="18"/>
        </w:rPr>
        <w:t>connectionId</w:t>
      </w:r>
      <w:proofErr w:type="spellEnd"/>
      <w:r w:rsidRPr="00A51987">
        <w:rPr>
          <w:rFonts w:ascii="Arial" w:hAnsi="Arial" w:cs="Arial"/>
          <w:sz w:val="18"/>
          <w:szCs w:val="18"/>
        </w:rPr>
        <w:t>)</w:t>
      </w:r>
    </w:p>
    <w:p w14:paraId="4E0FEF57" w14:textId="77777777" w:rsidR="00A278BE" w:rsidRPr="00A51987" w:rsidRDefault="00A278BE" w:rsidP="00A278BE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Clients.Client</w:t>
      </w:r>
      <w:proofErr w:type="spellEnd"/>
      <w:r w:rsidRPr="00A51987">
        <w:rPr>
          <w:rFonts w:ascii="Arial" w:hAnsi="Arial" w:cs="Arial"/>
          <w:sz w:val="18"/>
          <w:szCs w:val="18"/>
        </w:rPr>
        <w:t>(</w:t>
      </w:r>
      <w:proofErr w:type="spellStart"/>
      <w:r w:rsidRPr="00A51987">
        <w:rPr>
          <w:rFonts w:ascii="Arial" w:hAnsi="Arial" w:cs="Arial"/>
          <w:sz w:val="18"/>
          <w:szCs w:val="18"/>
        </w:rPr>
        <w:t>connectionId</w:t>
      </w:r>
      <w:proofErr w:type="spellEnd"/>
      <w:r w:rsidRPr="00A51987">
        <w:rPr>
          <w:rFonts w:ascii="Arial" w:hAnsi="Arial" w:cs="Arial"/>
          <w:sz w:val="18"/>
          <w:szCs w:val="18"/>
        </w:rPr>
        <w:t>)</w:t>
      </w:r>
    </w:p>
    <w:p w14:paraId="545DCE45" w14:textId="77777777" w:rsidR="00A278BE" w:rsidRPr="00A51987" w:rsidRDefault="00A278BE" w:rsidP="00A278BE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Clients.Others</w:t>
      </w:r>
      <w:proofErr w:type="spellEnd"/>
      <w:r w:rsidRPr="00A51987">
        <w:rPr>
          <w:rFonts w:ascii="Arial" w:hAnsi="Arial" w:cs="Arial"/>
          <w:sz w:val="18"/>
          <w:szCs w:val="18"/>
        </w:rPr>
        <w:t>(</w:t>
      </w:r>
      <w:proofErr w:type="spellStart"/>
      <w:r w:rsidRPr="00A51987">
        <w:rPr>
          <w:rFonts w:ascii="Arial" w:hAnsi="Arial" w:cs="Arial"/>
          <w:sz w:val="18"/>
          <w:szCs w:val="18"/>
        </w:rPr>
        <w:t>connectionId</w:t>
      </w:r>
      <w:proofErr w:type="spellEnd"/>
      <w:r w:rsidRPr="00A51987">
        <w:rPr>
          <w:rFonts w:ascii="Arial" w:hAnsi="Arial" w:cs="Arial"/>
          <w:sz w:val="18"/>
          <w:szCs w:val="18"/>
        </w:rPr>
        <w:t>)</w:t>
      </w:r>
    </w:p>
    <w:p w14:paraId="2DBF1BF6" w14:textId="77777777" w:rsidR="00A278BE" w:rsidRPr="00A51987" w:rsidRDefault="00A278BE" w:rsidP="00A278BE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Clients.User</w:t>
      </w:r>
      <w:proofErr w:type="spellEnd"/>
      <w:r w:rsidRPr="00A51987">
        <w:rPr>
          <w:rFonts w:ascii="Arial" w:hAnsi="Arial" w:cs="Arial"/>
          <w:sz w:val="18"/>
          <w:szCs w:val="18"/>
        </w:rPr>
        <w:t>(</w:t>
      </w:r>
      <w:proofErr w:type="spellStart"/>
      <w:r w:rsidRPr="00A51987">
        <w:rPr>
          <w:rFonts w:ascii="Arial" w:hAnsi="Arial" w:cs="Arial"/>
          <w:sz w:val="18"/>
          <w:szCs w:val="18"/>
        </w:rPr>
        <w:t>connectionId</w:t>
      </w:r>
      <w:proofErr w:type="spellEnd"/>
      <w:r w:rsidRPr="00A51987">
        <w:rPr>
          <w:rFonts w:ascii="Arial" w:hAnsi="Arial" w:cs="Arial"/>
          <w:sz w:val="18"/>
          <w:szCs w:val="18"/>
        </w:rPr>
        <w:t>)</w:t>
      </w:r>
    </w:p>
    <w:p w14:paraId="034C7C4F" w14:textId="289E06C1" w:rsidR="00A278BE" w:rsidRPr="00A51987" w:rsidRDefault="00A278BE" w:rsidP="00A278B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</w:t>
      </w:r>
      <w:r w:rsidR="00590239" w:rsidRPr="00A51987">
        <w:rPr>
          <w:rFonts w:ascii="Arial" w:hAnsi="Arial" w:cs="Arial"/>
          <w:sz w:val="18"/>
          <w:szCs w:val="18"/>
        </w:rPr>
        <w:t>1</w:t>
      </w:r>
      <w:r w:rsidRPr="00A51987">
        <w:rPr>
          <w:rFonts w:ascii="Arial" w:hAnsi="Arial" w:cs="Arial"/>
          <w:sz w:val="18"/>
          <w:szCs w:val="18"/>
        </w:rPr>
        <w:t xml:space="preserve">2. Which one </w:t>
      </w:r>
      <w:proofErr w:type="spellStart"/>
      <w:r w:rsidRPr="00A51987">
        <w:rPr>
          <w:rFonts w:ascii="Arial" w:hAnsi="Arial" w:cs="Arial"/>
          <w:sz w:val="18"/>
          <w:szCs w:val="18"/>
        </w:rPr>
        <w:t>SignalR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uses to find name of user associated with the connection id?</w:t>
      </w:r>
    </w:p>
    <w:p w14:paraId="2849A71C" w14:textId="77777777" w:rsidR="00A278BE" w:rsidRPr="00A51987" w:rsidRDefault="00A278BE" w:rsidP="00A278BE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ASP.NET’s </w:t>
      </w:r>
      <w:proofErr w:type="spellStart"/>
      <w:r w:rsidRPr="00A51987">
        <w:rPr>
          <w:rFonts w:ascii="Arial" w:hAnsi="Arial" w:cs="Arial"/>
          <w:sz w:val="18"/>
          <w:szCs w:val="18"/>
        </w:rPr>
        <w:t>IdenityUserProvider</w:t>
      </w:r>
      <w:proofErr w:type="spellEnd"/>
    </w:p>
    <w:p w14:paraId="2C9CB0CC" w14:textId="77777777" w:rsidR="00A278BE" w:rsidRPr="00A51987" w:rsidRDefault="00A278BE" w:rsidP="00A278BE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A class that implement </w:t>
      </w:r>
      <w:proofErr w:type="spellStart"/>
      <w:r w:rsidRPr="00A51987">
        <w:rPr>
          <w:rFonts w:ascii="Arial" w:hAnsi="Arial" w:cs="Arial"/>
          <w:sz w:val="18"/>
          <w:szCs w:val="18"/>
        </w:rPr>
        <w:t>IUserIdProvider</w:t>
      </w:r>
      <w:proofErr w:type="spellEnd"/>
    </w:p>
    <w:p w14:paraId="12374180" w14:textId="77777777" w:rsidR="00A278BE" w:rsidRPr="00A51987" w:rsidRDefault="00A278BE" w:rsidP="00A278BE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Context provided by the runtime </w:t>
      </w:r>
    </w:p>
    <w:p w14:paraId="6CD89899" w14:textId="77777777" w:rsidR="00A278BE" w:rsidRPr="00A51987" w:rsidRDefault="00A278BE" w:rsidP="00A278BE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All of the above</w:t>
      </w:r>
    </w:p>
    <w:p w14:paraId="122647C6" w14:textId="70018BF2" w:rsidR="00A278BE" w:rsidRPr="00A51987" w:rsidRDefault="00A278BE" w:rsidP="00A278B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</w:t>
      </w:r>
      <w:r w:rsidR="00590239" w:rsidRPr="00A51987">
        <w:rPr>
          <w:rFonts w:ascii="Arial" w:hAnsi="Arial" w:cs="Arial"/>
          <w:sz w:val="18"/>
          <w:szCs w:val="18"/>
        </w:rPr>
        <w:t>1</w:t>
      </w:r>
      <w:r w:rsidRPr="00A51987">
        <w:rPr>
          <w:rFonts w:ascii="Arial" w:hAnsi="Arial" w:cs="Arial"/>
          <w:sz w:val="18"/>
          <w:szCs w:val="18"/>
        </w:rPr>
        <w:t>3. How can access client’s state data in Hub?</w:t>
      </w:r>
    </w:p>
    <w:p w14:paraId="619C2BD4" w14:textId="77777777" w:rsidR="00A278BE" w:rsidRPr="00A51987" w:rsidRDefault="00A278BE" w:rsidP="00A278BE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As property in Client</w:t>
      </w:r>
    </w:p>
    <w:p w14:paraId="3F4A46FF" w14:textId="77777777" w:rsidR="00A278BE" w:rsidRPr="00A51987" w:rsidRDefault="00A278BE" w:rsidP="00A278BE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As property in </w:t>
      </w:r>
      <w:proofErr w:type="spellStart"/>
      <w:r w:rsidRPr="00A51987">
        <w:rPr>
          <w:rFonts w:ascii="Arial" w:hAnsi="Arial" w:cs="Arial"/>
          <w:sz w:val="18"/>
          <w:szCs w:val="18"/>
        </w:rPr>
        <w:t>Client.Caller</w:t>
      </w:r>
      <w:proofErr w:type="spellEnd"/>
    </w:p>
    <w:p w14:paraId="1F927C74" w14:textId="77777777" w:rsidR="00A278BE" w:rsidRPr="00A51987" w:rsidRDefault="00A278BE" w:rsidP="00A278BE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As property in Context</w:t>
      </w:r>
    </w:p>
    <w:p w14:paraId="51BD437C" w14:textId="77777777" w:rsidR="00A278BE" w:rsidRPr="00A51987" w:rsidRDefault="00A278BE" w:rsidP="00A278BE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As property in Connection</w:t>
      </w:r>
    </w:p>
    <w:p w14:paraId="045A8E83" w14:textId="1E799BE9" w:rsidR="00A278BE" w:rsidRPr="00A51987" w:rsidRDefault="00A278BE" w:rsidP="00A278B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</w:t>
      </w:r>
      <w:r w:rsidR="00590239" w:rsidRPr="00A51987">
        <w:rPr>
          <w:rFonts w:ascii="Arial" w:hAnsi="Arial" w:cs="Arial"/>
          <w:sz w:val="18"/>
          <w:szCs w:val="18"/>
        </w:rPr>
        <w:t>1</w:t>
      </w:r>
      <w:r w:rsidRPr="00A51987">
        <w:rPr>
          <w:rFonts w:ascii="Arial" w:hAnsi="Arial" w:cs="Arial"/>
          <w:sz w:val="18"/>
          <w:szCs w:val="18"/>
        </w:rPr>
        <w:t xml:space="preserve">4. Which is used to find </w:t>
      </w:r>
      <w:proofErr w:type="spellStart"/>
      <w:r w:rsidRPr="00A51987">
        <w:rPr>
          <w:rFonts w:ascii="Arial" w:hAnsi="Arial" w:cs="Arial"/>
          <w:sz w:val="18"/>
          <w:szCs w:val="18"/>
        </w:rPr>
        <w:t>connectionId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of the client in a method Hub?</w:t>
      </w:r>
    </w:p>
    <w:p w14:paraId="2119EF57" w14:textId="77777777" w:rsidR="00A278BE" w:rsidRPr="00A51987" w:rsidRDefault="00A278BE" w:rsidP="00A278BE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Client.ConnectionId</w:t>
      </w:r>
      <w:proofErr w:type="spellEnd"/>
    </w:p>
    <w:p w14:paraId="7AFF9579" w14:textId="77777777" w:rsidR="00A278BE" w:rsidRPr="00A51987" w:rsidRDefault="00A278BE" w:rsidP="00A278BE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Context.ConnectionId</w:t>
      </w:r>
      <w:proofErr w:type="spellEnd"/>
    </w:p>
    <w:p w14:paraId="3A163DFD" w14:textId="77777777" w:rsidR="00A278BE" w:rsidRPr="00A51987" w:rsidRDefault="00A278BE" w:rsidP="00A278BE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Request.ConnectionId</w:t>
      </w:r>
      <w:proofErr w:type="spellEnd"/>
    </w:p>
    <w:p w14:paraId="0254F6A5" w14:textId="77777777" w:rsidR="00A278BE" w:rsidRPr="00A51987" w:rsidRDefault="00A278BE" w:rsidP="00A278BE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Server.ConnectionId</w:t>
      </w:r>
      <w:proofErr w:type="spellEnd"/>
    </w:p>
    <w:p w14:paraId="1CDAC932" w14:textId="6C7419E7" w:rsidR="00A278BE" w:rsidRPr="00A51987" w:rsidRDefault="00A278BE" w:rsidP="00A278B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</w:t>
      </w:r>
      <w:r w:rsidR="00590239" w:rsidRPr="00A51987">
        <w:rPr>
          <w:rFonts w:ascii="Arial" w:hAnsi="Arial" w:cs="Arial"/>
          <w:sz w:val="18"/>
          <w:szCs w:val="18"/>
        </w:rPr>
        <w:t>1</w:t>
      </w:r>
      <w:r w:rsidRPr="00A51987">
        <w:rPr>
          <w:rFonts w:ascii="Arial" w:hAnsi="Arial" w:cs="Arial"/>
          <w:sz w:val="18"/>
          <w:szCs w:val="18"/>
        </w:rPr>
        <w:t>5. You have a method named send in Hub</w:t>
      </w:r>
    </w:p>
    <w:p w14:paraId="10654D1F" w14:textId="77777777" w:rsidR="00A278BE" w:rsidRPr="00A51987" w:rsidRDefault="00A278BE" w:rsidP="00A278BE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A51987">
        <w:rPr>
          <w:rFonts w:ascii="Arial" w:hAnsi="Arial" w:cs="Arial"/>
          <w:sz w:val="18"/>
          <w:szCs w:val="18"/>
        </w:rPr>
        <w:t>public</w:t>
      </w:r>
      <w:proofErr w:type="gramEnd"/>
      <w:r w:rsidRPr="00A51987">
        <w:rPr>
          <w:rFonts w:ascii="Arial" w:hAnsi="Arial" w:cs="Arial"/>
          <w:sz w:val="18"/>
          <w:szCs w:val="18"/>
        </w:rPr>
        <w:t xml:space="preserve"> void send (string message(){…}</w:t>
      </w:r>
    </w:p>
    <w:p w14:paraId="194C5C74" w14:textId="77777777" w:rsidR="00A278BE" w:rsidRPr="00A51987" w:rsidRDefault="00A278BE" w:rsidP="00A278B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How do you call this method using automatic proxy?</w:t>
      </w:r>
    </w:p>
    <w:p w14:paraId="21839ED7" w14:textId="77777777" w:rsidR="00A278BE" w:rsidRPr="00A51987" w:rsidRDefault="00A278BE" w:rsidP="00A278BE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proxy.server.send</w:t>
      </w:r>
      <w:proofErr w:type="spellEnd"/>
      <w:r w:rsidRPr="00A51987">
        <w:rPr>
          <w:rFonts w:ascii="Arial" w:hAnsi="Arial" w:cs="Arial"/>
          <w:sz w:val="18"/>
          <w:szCs w:val="18"/>
        </w:rPr>
        <w:t>(“message”)</w:t>
      </w:r>
    </w:p>
    <w:p w14:paraId="517169A2" w14:textId="77777777" w:rsidR="00A278BE" w:rsidRPr="00A51987" w:rsidRDefault="00A278BE" w:rsidP="00A278BE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proxy.send</w:t>
      </w:r>
      <w:proofErr w:type="spellEnd"/>
      <w:r w:rsidRPr="00A51987">
        <w:rPr>
          <w:rFonts w:ascii="Arial" w:hAnsi="Arial" w:cs="Arial"/>
          <w:sz w:val="18"/>
          <w:szCs w:val="18"/>
        </w:rPr>
        <w:t>(“message”)</w:t>
      </w:r>
    </w:p>
    <w:p w14:paraId="06EE494A" w14:textId="77777777" w:rsidR="00A278BE" w:rsidRPr="00A51987" w:rsidRDefault="00A278BE" w:rsidP="00A278BE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proxy.invoke</w:t>
      </w:r>
      <w:proofErr w:type="spellEnd"/>
      <w:r w:rsidRPr="00A51987">
        <w:rPr>
          <w:rFonts w:ascii="Arial" w:hAnsi="Arial" w:cs="Arial"/>
          <w:sz w:val="18"/>
          <w:szCs w:val="18"/>
        </w:rPr>
        <w:t>(“send”, “message”)</w:t>
      </w:r>
    </w:p>
    <w:p w14:paraId="7E7E62C3" w14:textId="77777777" w:rsidR="00A278BE" w:rsidRPr="00A51987" w:rsidRDefault="00A278BE" w:rsidP="00A278BE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proxy.server.invoke</w:t>
      </w:r>
      <w:proofErr w:type="spellEnd"/>
      <w:r w:rsidRPr="00A51987">
        <w:rPr>
          <w:rFonts w:ascii="Arial" w:hAnsi="Arial" w:cs="Arial"/>
          <w:sz w:val="18"/>
          <w:szCs w:val="18"/>
        </w:rPr>
        <w:t>(“send”, “message”)</w:t>
      </w:r>
    </w:p>
    <w:p w14:paraId="7A78E9DD" w14:textId="39ECA5CA" w:rsidR="00A278BE" w:rsidRPr="00A51987" w:rsidRDefault="00A278BE" w:rsidP="00A278B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</w:t>
      </w:r>
      <w:r w:rsidR="00590239" w:rsidRPr="00A51987">
        <w:rPr>
          <w:rFonts w:ascii="Arial" w:hAnsi="Arial" w:cs="Arial"/>
          <w:sz w:val="18"/>
          <w:szCs w:val="18"/>
        </w:rPr>
        <w:t>1</w:t>
      </w:r>
      <w:r w:rsidRPr="00A51987">
        <w:rPr>
          <w:rFonts w:ascii="Arial" w:hAnsi="Arial" w:cs="Arial"/>
          <w:sz w:val="18"/>
          <w:szCs w:val="18"/>
        </w:rPr>
        <w:t>6. You have a method named send in Hub</w:t>
      </w:r>
    </w:p>
    <w:p w14:paraId="0BB0ACCA" w14:textId="77777777" w:rsidR="00A278BE" w:rsidRPr="00A51987" w:rsidRDefault="00A278BE" w:rsidP="00A278BE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A51987">
        <w:rPr>
          <w:rFonts w:ascii="Arial" w:hAnsi="Arial" w:cs="Arial"/>
          <w:sz w:val="18"/>
          <w:szCs w:val="18"/>
        </w:rPr>
        <w:t>public</w:t>
      </w:r>
      <w:proofErr w:type="gramEnd"/>
      <w:r w:rsidRPr="00A51987">
        <w:rPr>
          <w:rFonts w:ascii="Arial" w:hAnsi="Arial" w:cs="Arial"/>
          <w:sz w:val="18"/>
          <w:szCs w:val="18"/>
        </w:rPr>
        <w:t xml:space="preserve"> void send (string message(){…}</w:t>
      </w:r>
    </w:p>
    <w:p w14:paraId="13E16B45" w14:textId="77777777" w:rsidR="00A278BE" w:rsidRPr="00A51987" w:rsidRDefault="00A278BE" w:rsidP="00A278B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How do you call this method on proxy that is not created without the generated proxy?</w:t>
      </w:r>
    </w:p>
    <w:p w14:paraId="49DCFE26" w14:textId="77777777" w:rsidR="00A278BE" w:rsidRPr="00A51987" w:rsidRDefault="00A278BE" w:rsidP="00A278BE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proxy.server.send</w:t>
      </w:r>
      <w:proofErr w:type="spellEnd"/>
      <w:r w:rsidRPr="00A51987">
        <w:rPr>
          <w:rFonts w:ascii="Arial" w:hAnsi="Arial" w:cs="Arial"/>
          <w:sz w:val="18"/>
          <w:szCs w:val="18"/>
        </w:rPr>
        <w:t>(“message”)</w:t>
      </w:r>
    </w:p>
    <w:p w14:paraId="3E0EC79B" w14:textId="77777777" w:rsidR="00A278BE" w:rsidRPr="00A51987" w:rsidRDefault="00A278BE" w:rsidP="00A278BE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proxy.send</w:t>
      </w:r>
      <w:proofErr w:type="spellEnd"/>
      <w:r w:rsidRPr="00A51987">
        <w:rPr>
          <w:rFonts w:ascii="Arial" w:hAnsi="Arial" w:cs="Arial"/>
          <w:sz w:val="18"/>
          <w:szCs w:val="18"/>
        </w:rPr>
        <w:t>(“message”)</w:t>
      </w:r>
    </w:p>
    <w:p w14:paraId="580C49F1" w14:textId="77777777" w:rsidR="00A278BE" w:rsidRPr="00A51987" w:rsidRDefault="00A278BE" w:rsidP="00A278BE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proxy.invoke</w:t>
      </w:r>
      <w:proofErr w:type="spellEnd"/>
      <w:r w:rsidRPr="00A51987">
        <w:rPr>
          <w:rFonts w:ascii="Arial" w:hAnsi="Arial" w:cs="Arial"/>
          <w:sz w:val="18"/>
          <w:szCs w:val="18"/>
        </w:rPr>
        <w:t>(“send”, “message”)</w:t>
      </w:r>
    </w:p>
    <w:p w14:paraId="6A7D8B13" w14:textId="77777777" w:rsidR="00A278BE" w:rsidRPr="00A51987" w:rsidRDefault="00A278BE" w:rsidP="00A278BE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proxy.server.invoke</w:t>
      </w:r>
      <w:proofErr w:type="spellEnd"/>
      <w:r w:rsidRPr="00A51987">
        <w:rPr>
          <w:rFonts w:ascii="Arial" w:hAnsi="Arial" w:cs="Arial"/>
          <w:sz w:val="18"/>
          <w:szCs w:val="18"/>
        </w:rPr>
        <w:t>(“send”, “message”)</w:t>
      </w:r>
    </w:p>
    <w:p w14:paraId="47B61DF6" w14:textId="1842BE84" w:rsidR="00A278BE" w:rsidRPr="00A51987" w:rsidRDefault="00A278BE" w:rsidP="00A278B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</w:t>
      </w:r>
      <w:r w:rsidR="00590239" w:rsidRPr="00A51987">
        <w:rPr>
          <w:rFonts w:ascii="Arial" w:hAnsi="Arial" w:cs="Arial"/>
          <w:sz w:val="18"/>
          <w:szCs w:val="18"/>
        </w:rPr>
        <w:t>1</w:t>
      </w:r>
      <w:r w:rsidRPr="00A51987">
        <w:rPr>
          <w:rFonts w:ascii="Arial" w:hAnsi="Arial" w:cs="Arial"/>
          <w:sz w:val="18"/>
          <w:szCs w:val="18"/>
        </w:rPr>
        <w:t xml:space="preserve">7. In </w:t>
      </w:r>
      <w:r w:rsidR="00202C14" w:rsidRPr="00A51987">
        <w:rPr>
          <w:rFonts w:ascii="Arial" w:hAnsi="Arial" w:cs="Arial"/>
          <w:sz w:val="18"/>
          <w:szCs w:val="18"/>
        </w:rPr>
        <w:t xml:space="preserve">ASP.NET </w:t>
      </w:r>
      <w:r w:rsidRPr="00A51987">
        <w:rPr>
          <w:rFonts w:ascii="Arial" w:hAnsi="Arial" w:cs="Arial"/>
          <w:sz w:val="18"/>
          <w:szCs w:val="18"/>
        </w:rPr>
        <w:t>MVC 4 or higher, how do reference the generated proxy in JavaScript client?</w:t>
      </w:r>
    </w:p>
    <w:p w14:paraId="30A8315F" w14:textId="77777777" w:rsidR="00A278BE" w:rsidRPr="00A51987" w:rsidRDefault="00A278BE" w:rsidP="00A278BE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&lt;script </w:t>
      </w:r>
      <w:proofErr w:type="spellStart"/>
      <w:r w:rsidRPr="00A51987">
        <w:rPr>
          <w:rFonts w:ascii="Arial" w:hAnsi="Arial" w:cs="Arial"/>
          <w:sz w:val="18"/>
          <w:szCs w:val="18"/>
        </w:rPr>
        <w:t>src</w:t>
      </w:r>
      <w:proofErr w:type="spellEnd"/>
      <w:r w:rsidRPr="00A51987">
        <w:rPr>
          <w:rFonts w:ascii="Arial" w:hAnsi="Arial" w:cs="Arial"/>
          <w:sz w:val="18"/>
          <w:szCs w:val="18"/>
        </w:rPr>
        <w:t>="/</w:t>
      </w:r>
      <w:proofErr w:type="spellStart"/>
      <w:r w:rsidRPr="00A51987">
        <w:rPr>
          <w:rFonts w:ascii="Arial" w:hAnsi="Arial" w:cs="Arial"/>
          <w:sz w:val="18"/>
          <w:szCs w:val="18"/>
        </w:rPr>
        <w:t>signalr</w:t>
      </w:r>
      <w:proofErr w:type="spellEnd"/>
      <w:r w:rsidRPr="00A51987">
        <w:rPr>
          <w:rFonts w:ascii="Arial" w:hAnsi="Arial" w:cs="Arial"/>
          <w:sz w:val="18"/>
          <w:szCs w:val="18"/>
        </w:rPr>
        <w:t>/</w:t>
      </w:r>
      <w:proofErr w:type="spellStart"/>
      <w:r w:rsidRPr="00A51987">
        <w:rPr>
          <w:rFonts w:ascii="Arial" w:hAnsi="Arial" w:cs="Arial"/>
          <w:sz w:val="18"/>
          <w:szCs w:val="18"/>
        </w:rPr>
        <w:t>js</w:t>
      </w:r>
      <w:proofErr w:type="spellEnd"/>
      <w:r w:rsidRPr="00A51987">
        <w:rPr>
          <w:rFonts w:ascii="Arial" w:hAnsi="Arial" w:cs="Arial"/>
          <w:sz w:val="18"/>
          <w:szCs w:val="18"/>
        </w:rPr>
        <w:t>"&gt;&lt;/script&gt;</w:t>
      </w:r>
    </w:p>
    <w:p w14:paraId="3F7ADC88" w14:textId="77777777" w:rsidR="00A278BE" w:rsidRPr="00A51987" w:rsidRDefault="00A278BE" w:rsidP="00A278BE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&lt;script </w:t>
      </w:r>
      <w:proofErr w:type="spellStart"/>
      <w:r w:rsidRPr="00A51987">
        <w:rPr>
          <w:rFonts w:ascii="Arial" w:hAnsi="Arial" w:cs="Arial"/>
          <w:sz w:val="18"/>
          <w:szCs w:val="18"/>
        </w:rPr>
        <w:t>src</w:t>
      </w:r>
      <w:proofErr w:type="spellEnd"/>
      <w:r w:rsidRPr="00A51987">
        <w:rPr>
          <w:rFonts w:ascii="Arial" w:hAnsi="Arial" w:cs="Arial"/>
          <w:sz w:val="18"/>
          <w:szCs w:val="18"/>
        </w:rPr>
        <w:t>="@</w:t>
      </w:r>
      <w:proofErr w:type="spellStart"/>
      <w:r w:rsidRPr="00A51987">
        <w:rPr>
          <w:rFonts w:ascii="Arial" w:hAnsi="Arial" w:cs="Arial"/>
          <w:sz w:val="18"/>
          <w:szCs w:val="18"/>
        </w:rPr>
        <w:t>Url.Content</w:t>
      </w:r>
      <w:proofErr w:type="spellEnd"/>
      <w:r w:rsidRPr="00A51987">
        <w:rPr>
          <w:rFonts w:ascii="Arial" w:hAnsi="Arial" w:cs="Arial"/>
          <w:sz w:val="18"/>
          <w:szCs w:val="18"/>
        </w:rPr>
        <w:t>("~/</w:t>
      </w:r>
      <w:proofErr w:type="spellStart"/>
      <w:r w:rsidRPr="00A51987">
        <w:rPr>
          <w:rFonts w:ascii="Arial" w:hAnsi="Arial" w:cs="Arial"/>
          <w:sz w:val="18"/>
          <w:szCs w:val="18"/>
        </w:rPr>
        <w:t>signalr</w:t>
      </w:r>
      <w:proofErr w:type="spellEnd"/>
      <w:r w:rsidRPr="00A51987">
        <w:rPr>
          <w:rFonts w:ascii="Arial" w:hAnsi="Arial" w:cs="Arial"/>
          <w:sz w:val="18"/>
          <w:szCs w:val="18"/>
        </w:rPr>
        <w:t>/</w:t>
      </w:r>
      <w:proofErr w:type="spellStart"/>
      <w:r w:rsidRPr="00A51987">
        <w:rPr>
          <w:rFonts w:ascii="Arial" w:hAnsi="Arial" w:cs="Arial"/>
          <w:sz w:val="18"/>
          <w:szCs w:val="18"/>
        </w:rPr>
        <w:t>js</w:t>
      </w:r>
      <w:proofErr w:type="spellEnd"/>
      <w:r w:rsidRPr="00A51987">
        <w:rPr>
          <w:rFonts w:ascii="Arial" w:hAnsi="Arial" w:cs="Arial"/>
          <w:sz w:val="18"/>
          <w:szCs w:val="18"/>
        </w:rPr>
        <w:t>")"&gt;&lt;/script&gt;</w:t>
      </w:r>
    </w:p>
    <w:p w14:paraId="676B3122" w14:textId="77777777" w:rsidR="00A278BE" w:rsidRPr="00A51987" w:rsidRDefault="00A278BE" w:rsidP="00A278BE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&lt;script </w:t>
      </w:r>
      <w:proofErr w:type="spellStart"/>
      <w:r w:rsidRPr="00A51987">
        <w:rPr>
          <w:rFonts w:ascii="Arial" w:hAnsi="Arial" w:cs="Arial"/>
          <w:sz w:val="18"/>
          <w:szCs w:val="18"/>
        </w:rPr>
        <w:t>src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="&lt;%: </w:t>
      </w:r>
      <w:proofErr w:type="spellStart"/>
      <w:r w:rsidRPr="00A51987">
        <w:rPr>
          <w:rFonts w:ascii="Arial" w:hAnsi="Arial" w:cs="Arial"/>
          <w:sz w:val="18"/>
          <w:szCs w:val="18"/>
        </w:rPr>
        <w:t>ResolveClientUrl</w:t>
      </w:r>
      <w:proofErr w:type="spellEnd"/>
      <w:r w:rsidRPr="00A51987">
        <w:rPr>
          <w:rFonts w:ascii="Arial" w:hAnsi="Arial" w:cs="Arial"/>
          <w:sz w:val="18"/>
          <w:szCs w:val="18"/>
        </w:rPr>
        <w:t>("~/</w:t>
      </w:r>
      <w:proofErr w:type="spellStart"/>
      <w:r w:rsidRPr="00A51987">
        <w:rPr>
          <w:rFonts w:ascii="Arial" w:hAnsi="Arial" w:cs="Arial"/>
          <w:sz w:val="18"/>
          <w:szCs w:val="18"/>
        </w:rPr>
        <w:t>signalr</w:t>
      </w:r>
      <w:proofErr w:type="spellEnd"/>
      <w:r w:rsidRPr="00A51987">
        <w:rPr>
          <w:rFonts w:ascii="Arial" w:hAnsi="Arial" w:cs="Arial"/>
          <w:sz w:val="18"/>
          <w:szCs w:val="18"/>
        </w:rPr>
        <w:t>/hubs")%&gt;"&gt;&lt;/script&gt;</w:t>
      </w:r>
    </w:p>
    <w:p w14:paraId="1648DC7E" w14:textId="77777777" w:rsidR="00A278BE" w:rsidRPr="00A51987" w:rsidRDefault="00A278BE" w:rsidP="00A278BE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@{</w:t>
      </w:r>
    </w:p>
    <w:p w14:paraId="043F79E9" w14:textId="77777777" w:rsidR="00A278BE" w:rsidRPr="00A51987" w:rsidRDefault="00A278BE" w:rsidP="00A278BE">
      <w:pPr>
        <w:pStyle w:val="ListParagraph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&lt;script </w:t>
      </w:r>
      <w:proofErr w:type="spellStart"/>
      <w:r w:rsidRPr="00A51987">
        <w:rPr>
          <w:rFonts w:ascii="Arial" w:hAnsi="Arial" w:cs="Arial"/>
          <w:sz w:val="18"/>
          <w:szCs w:val="18"/>
        </w:rPr>
        <w:t>src</w:t>
      </w:r>
      <w:proofErr w:type="spellEnd"/>
      <w:r w:rsidRPr="00A51987">
        <w:rPr>
          <w:rFonts w:ascii="Arial" w:hAnsi="Arial" w:cs="Arial"/>
          <w:sz w:val="18"/>
          <w:szCs w:val="18"/>
        </w:rPr>
        <w:t>="~/</w:t>
      </w:r>
      <w:proofErr w:type="spellStart"/>
      <w:r w:rsidRPr="00A51987">
        <w:rPr>
          <w:rFonts w:ascii="Arial" w:hAnsi="Arial" w:cs="Arial"/>
          <w:sz w:val="18"/>
          <w:szCs w:val="18"/>
        </w:rPr>
        <w:t>signalr</w:t>
      </w:r>
      <w:proofErr w:type="spellEnd"/>
      <w:r w:rsidRPr="00A51987">
        <w:rPr>
          <w:rFonts w:ascii="Arial" w:hAnsi="Arial" w:cs="Arial"/>
          <w:sz w:val="18"/>
          <w:szCs w:val="18"/>
        </w:rPr>
        <w:t>/</w:t>
      </w:r>
      <w:proofErr w:type="spellStart"/>
      <w:r w:rsidRPr="00A51987">
        <w:rPr>
          <w:rFonts w:ascii="Arial" w:hAnsi="Arial" w:cs="Arial"/>
          <w:sz w:val="18"/>
          <w:szCs w:val="18"/>
        </w:rPr>
        <w:t>js</w:t>
      </w:r>
      <w:proofErr w:type="spellEnd"/>
      <w:r w:rsidRPr="00A51987">
        <w:rPr>
          <w:rFonts w:ascii="Arial" w:hAnsi="Arial" w:cs="Arial"/>
          <w:sz w:val="18"/>
          <w:szCs w:val="18"/>
        </w:rPr>
        <w:t>"&gt;&lt;/script&gt;</w:t>
      </w:r>
    </w:p>
    <w:p w14:paraId="12349299" w14:textId="77777777" w:rsidR="00A278BE" w:rsidRPr="00A51987" w:rsidRDefault="00A278BE" w:rsidP="00A278BE">
      <w:pPr>
        <w:pStyle w:val="ListParagraph"/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}</w:t>
      </w:r>
    </w:p>
    <w:p w14:paraId="4CEE0DFB" w14:textId="6D804BF3" w:rsidR="00A278BE" w:rsidRPr="00A51987" w:rsidRDefault="00A278BE" w:rsidP="00A278B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</w:t>
      </w:r>
      <w:r w:rsidR="00590239" w:rsidRPr="00A51987">
        <w:rPr>
          <w:rFonts w:ascii="Arial" w:hAnsi="Arial" w:cs="Arial"/>
          <w:sz w:val="18"/>
          <w:szCs w:val="18"/>
        </w:rPr>
        <w:t>1</w:t>
      </w:r>
      <w:r w:rsidRPr="00A51987">
        <w:rPr>
          <w:rFonts w:ascii="Arial" w:hAnsi="Arial" w:cs="Arial"/>
          <w:sz w:val="18"/>
          <w:szCs w:val="18"/>
        </w:rPr>
        <w:t>8. In</w:t>
      </w:r>
      <w:r w:rsidR="00202C14" w:rsidRPr="00A51987">
        <w:rPr>
          <w:rFonts w:ascii="Arial" w:hAnsi="Arial" w:cs="Arial"/>
          <w:sz w:val="18"/>
          <w:szCs w:val="18"/>
        </w:rPr>
        <w:t xml:space="preserve"> ASP.NET MVC 3</w:t>
      </w:r>
      <w:r w:rsidRPr="00A51987">
        <w:rPr>
          <w:rFonts w:ascii="Arial" w:hAnsi="Arial" w:cs="Arial"/>
          <w:sz w:val="18"/>
          <w:szCs w:val="18"/>
        </w:rPr>
        <w:t>, how do reference the generated proxy in JavaScript client?</w:t>
      </w:r>
    </w:p>
    <w:p w14:paraId="639B21C9" w14:textId="77777777" w:rsidR="00A278BE" w:rsidRPr="00A51987" w:rsidRDefault="00A278BE" w:rsidP="00A278BE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&lt;script </w:t>
      </w:r>
      <w:proofErr w:type="spellStart"/>
      <w:r w:rsidRPr="00A51987">
        <w:rPr>
          <w:rFonts w:ascii="Arial" w:hAnsi="Arial" w:cs="Arial"/>
          <w:sz w:val="18"/>
          <w:szCs w:val="18"/>
        </w:rPr>
        <w:t>src</w:t>
      </w:r>
      <w:proofErr w:type="spellEnd"/>
      <w:r w:rsidRPr="00A51987">
        <w:rPr>
          <w:rFonts w:ascii="Arial" w:hAnsi="Arial" w:cs="Arial"/>
          <w:sz w:val="18"/>
          <w:szCs w:val="18"/>
        </w:rPr>
        <w:t>="/</w:t>
      </w:r>
      <w:proofErr w:type="spellStart"/>
      <w:r w:rsidRPr="00A51987">
        <w:rPr>
          <w:rFonts w:ascii="Arial" w:hAnsi="Arial" w:cs="Arial"/>
          <w:sz w:val="18"/>
          <w:szCs w:val="18"/>
        </w:rPr>
        <w:t>signalr</w:t>
      </w:r>
      <w:proofErr w:type="spellEnd"/>
      <w:r w:rsidRPr="00A51987">
        <w:rPr>
          <w:rFonts w:ascii="Arial" w:hAnsi="Arial" w:cs="Arial"/>
          <w:sz w:val="18"/>
          <w:szCs w:val="18"/>
        </w:rPr>
        <w:t>/</w:t>
      </w:r>
      <w:proofErr w:type="spellStart"/>
      <w:r w:rsidRPr="00A51987">
        <w:rPr>
          <w:rFonts w:ascii="Arial" w:hAnsi="Arial" w:cs="Arial"/>
          <w:sz w:val="18"/>
          <w:szCs w:val="18"/>
        </w:rPr>
        <w:t>js</w:t>
      </w:r>
      <w:proofErr w:type="spellEnd"/>
      <w:r w:rsidRPr="00A51987">
        <w:rPr>
          <w:rFonts w:ascii="Arial" w:hAnsi="Arial" w:cs="Arial"/>
          <w:sz w:val="18"/>
          <w:szCs w:val="18"/>
        </w:rPr>
        <w:t>"&gt;&lt;/script&gt;</w:t>
      </w:r>
    </w:p>
    <w:p w14:paraId="516C006C" w14:textId="77777777" w:rsidR="00A278BE" w:rsidRPr="00A51987" w:rsidRDefault="00A278BE" w:rsidP="00A278BE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&lt;script </w:t>
      </w:r>
      <w:proofErr w:type="spellStart"/>
      <w:r w:rsidRPr="00A51987">
        <w:rPr>
          <w:rFonts w:ascii="Arial" w:hAnsi="Arial" w:cs="Arial"/>
          <w:sz w:val="18"/>
          <w:szCs w:val="18"/>
        </w:rPr>
        <w:t>src</w:t>
      </w:r>
      <w:proofErr w:type="spellEnd"/>
      <w:r w:rsidRPr="00A51987">
        <w:rPr>
          <w:rFonts w:ascii="Arial" w:hAnsi="Arial" w:cs="Arial"/>
          <w:sz w:val="18"/>
          <w:szCs w:val="18"/>
        </w:rPr>
        <w:t>="@</w:t>
      </w:r>
      <w:proofErr w:type="spellStart"/>
      <w:r w:rsidRPr="00A51987">
        <w:rPr>
          <w:rFonts w:ascii="Arial" w:hAnsi="Arial" w:cs="Arial"/>
          <w:sz w:val="18"/>
          <w:szCs w:val="18"/>
        </w:rPr>
        <w:t>Url.Content</w:t>
      </w:r>
      <w:proofErr w:type="spellEnd"/>
      <w:r w:rsidRPr="00A51987">
        <w:rPr>
          <w:rFonts w:ascii="Arial" w:hAnsi="Arial" w:cs="Arial"/>
          <w:sz w:val="18"/>
          <w:szCs w:val="18"/>
        </w:rPr>
        <w:t>("~/</w:t>
      </w:r>
      <w:proofErr w:type="spellStart"/>
      <w:r w:rsidRPr="00A51987">
        <w:rPr>
          <w:rFonts w:ascii="Arial" w:hAnsi="Arial" w:cs="Arial"/>
          <w:sz w:val="18"/>
          <w:szCs w:val="18"/>
        </w:rPr>
        <w:t>signalr</w:t>
      </w:r>
      <w:proofErr w:type="spellEnd"/>
      <w:r w:rsidRPr="00A51987">
        <w:rPr>
          <w:rFonts w:ascii="Arial" w:hAnsi="Arial" w:cs="Arial"/>
          <w:sz w:val="18"/>
          <w:szCs w:val="18"/>
        </w:rPr>
        <w:t>/</w:t>
      </w:r>
      <w:proofErr w:type="spellStart"/>
      <w:r w:rsidRPr="00A51987">
        <w:rPr>
          <w:rFonts w:ascii="Arial" w:hAnsi="Arial" w:cs="Arial"/>
          <w:sz w:val="18"/>
          <w:szCs w:val="18"/>
        </w:rPr>
        <w:t>js</w:t>
      </w:r>
      <w:proofErr w:type="spellEnd"/>
      <w:r w:rsidRPr="00A51987">
        <w:rPr>
          <w:rFonts w:ascii="Arial" w:hAnsi="Arial" w:cs="Arial"/>
          <w:sz w:val="18"/>
          <w:szCs w:val="18"/>
        </w:rPr>
        <w:t>")"&gt;&lt;/script&gt;</w:t>
      </w:r>
    </w:p>
    <w:p w14:paraId="3759185C" w14:textId="77777777" w:rsidR="00A278BE" w:rsidRPr="00A51987" w:rsidRDefault="00A278BE" w:rsidP="00A278BE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&lt;script </w:t>
      </w:r>
      <w:proofErr w:type="spellStart"/>
      <w:r w:rsidRPr="00A51987">
        <w:rPr>
          <w:rFonts w:ascii="Arial" w:hAnsi="Arial" w:cs="Arial"/>
          <w:sz w:val="18"/>
          <w:szCs w:val="18"/>
        </w:rPr>
        <w:t>src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="&lt;%: </w:t>
      </w:r>
      <w:proofErr w:type="spellStart"/>
      <w:r w:rsidRPr="00A51987">
        <w:rPr>
          <w:rFonts w:ascii="Arial" w:hAnsi="Arial" w:cs="Arial"/>
          <w:sz w:val="18"/>
          <w:szCs w:val="18"/>
        </w:rPr>
        <w:t>ResolveClientUrl</w:t>
      </w:r>
      <w:proofErr w:type="spellEnd"/>
      <w:r w:rsidRPr="00A51987">
        <w:rPr>
          <w:rFonts w:ascii="Arial" w:hAnsi="Arial" w:cs="Arial"/>
          <w:sz w:val="18"/>
          <w:szCs w:val="18"/>
        </w:rPr>
        <w:t>("~/</w:t>
      </w:r>
      <w:proofErr w:type="spellStart"/>
      <w:r w:rsidRPr="00A51987">
        <w:rPr>
          <w:rFonts w:ascii="Arial" w:hAnsi="Arial" w:cs="Arial"/>
          <w:sz w:val="18"/>
          <w:szCs w:val="18"/>
        </w:rPr>
        <w:t>signalr</w:t>
      </w:r>
      <w:proofErr w:type="spellEnd"/>
      <w:r w:rsidRPr="00A51987">
        <w:rPr>
          <w:rFonts w:ascii="Arial" w:hAnsi="Arial" w:cs="Arial"/>
          <w:sz w:val="18"/>
          <w:szCs w:val="18"/>
        </w:rPr>
        <w:t>/hubs")%&gt;"&gt;&lt;/script&gt;</w:t>
      </w:r>
    </w:p>
    <w:p w14:paraId="70085530" w14:textId="77777777" w:rsidR="00A278BE" w:rsidRPr="00A51987" w:rsidRDefault="00A278BE" w:rsidP="00A278BE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@{</w:t>
      </w:r>
    </w:p>
    <w:p w14:paraId="0AB9157E" w14:textId="77777777" w:rsidR="00A278BE" w:rsidRPr="00A51987" w:rsidRDefault="00A278BE" w:rsidP="00A278BE">
      <w:pPr>
        <w:pStyle w:val="ListParagraph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&lt;script </w:t>
      </w:r>
      <w:proofErr w:type="spellStart"/>
      <w:r w:rsidRPr="00A51987">
        <w:rPr>
          <w:rFonts w:ascii="Arial" w:hAnsi="Arial" w:cs="Arial"/>
          <w:sz w:val="18"/>
          <w:szCs w:val="18"/>
        </w:rPr>
        <w:t>src</w:t>
      </w:r>
      <w:proofErr w:type="spellEnd"/>
      <w:r w:rsidRPr="00A51987">
        <w:rPr>
          <w:rFonts w:ascii="Arial" w:hAnsi="Arial" w:cs="Arial"/>
          <w:sz w:val="18"/>
          <w:szCs w:val="18"/>
        </w:rPr>
        <w:t>="~/</w:t>
      </w:r>
      <w:proofErr w:type="spellStart"/>
      <w:r w:rsidRPr="00A51987">
        <w:rPr>
          <w:rFonts w:ascii="Arial" w:hAnsi="Arial" w:cs="Arial"/>
          <w:sz w:val="18"/>
          <w:szCs w:val="18"/>
        </w:rPr>
        <w:t>signalr</w:t>
      </w:r>
      <w:proofErr w:type="spellEnd"/>
      <w:r w:rsidRPr="00A51987">
        <w:rPr>
          <w:rFonts w:ascii="Arial" w:hAnsi="Arial" w:cs="Arial"/>
          <w:sz w:val="18"/>
          <w:szCs w:val="18"/>
        </w:rPr>
        <w:t>/</w:t>
      </w:r>
      <w:proofErr w:type="spellStart"/>
      <w:r w:rsidRPr="00A51987">
        <w:rPr>
          <w:rFonts w:ascii="Arial" w:hAnsi="Arial" w:cs="Arial"/>
          <w:sz w:val="18"/>
          <w:szCs w:val="18"/>
        </w:rPr>
        <w:t>js</w:t>
      </w:r>
      <w:proofErr w:type="spellEnd"/>
      <w:r w:rsidRPr="00A51987">
        <w:rPr>
          <w:rFonts w:ascii="Arial" w:hAnsi="Arial" w:cs="Arial"/>
          <w:sz w:val="18"/>
          <w:szCs w:val="18"/>
        </w:rPr>
        <w:t>"&gt;&lt;/script&gt;</w:t>
      </w:r>
    </w:p>
    <w:p w14:paraId="797A2A68" w14:textId="77777777" w:rsidR="00A278BE" w:rsidRPr="00A51987" w:rsidRDefault="00A278BE" w:rsidP="00A278BE">
      <w:pPr>
        <w:pStyle w:val="ListParagraph"/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lastRenderedPageBreak/>
        <w:t>}</w:t>
      </w:r>
    </w:p>
    <w:p w14:paraId="1B210A67" w14:textId="4165DD90" w:rsidR="00A278BE" w:rsidRPr="00A51987" w:rsidRDefault="00A278BE" w:rsidP="00A278B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</w:t>
      </w:r>
      <w:r w:rsidR="00590239" w:rsidRPr="00A51987">
        <w:rPr>
          <w:rFonts w:ascii="Arial" w:hAnsi="Arial" w:cs="Arial"/>
          <w:sz w:val="18"/>
          <w:szCs w:val="18"/>
        </w:rPr>
        <w:t>1</w:t>
      </w:r>
      <w:r w:rsidRPr="00A51987">
        <w:rPr>
          <w:rFonts w:ascii="Arial" w:hAnsi="Arial" w:cs="Arial"/>
          <w:sz w:val="18"/>
          <w:szCs w:val="18"/>
        </w:rPr>
        <w:t xml:space="preserve">9. In </w:t>
      </w:r>
      <w:proofErr w:type="spellStart"/>
      <w:r w:rsidRPr="00A51987">
        <w:rPr>
          <w:rFonts w:ascii="Arial" w:hAnsi="Arial" w:cs="Arial"/>
          <w:sz w:val="18"/>
          <w:szCs w:val="18"/>
        </w:rPr>
        <w:t>WebForms</w:t>
      </w:r>
      <w:proofErr w:type="spellEnd"/>
      <w:r w:rsidRPr="00A51987">
        <w:rPr>
          <w:rFonts w:ascii="Arial" w:hAnsi="Arial" w:cs="Arial"/>
          <w:sz w:val="18"/>
          <w:szCs w:val="18"/>
        </w:rPr>
        <w:t>, how do reference the generated proxy in JavaScript client?</w:t>
      </w:r>
    </w:p>
    <w:p w14:paraId="5D98CAD0" w14:textId="77777777" w:rsidR="00A278BE" w:rsidRPr="00A51987" w:rsidRDefault="00A278BE" w:rsidP="00A278BE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&lt;script </w:t>
      </w:r>
      <w:proofErr w:type="spellStart"/>
      <w:r w:rsidRPr="00A51987">
        <w:rPr>
          <w:rFonts w:ascii="Arial" w:hAnsi="Arial" w:cs="Arial"/>
          <w:sz w:val="18"/>
          <w:szCs w:val="18"/>
        </w:rPr>
        <w:t>src</w:t>
      </w:r>
      <w:proofErr w:type="spellEnd"/>
      <w:r w:rsidRPr="00A51987">
        <w:rPr>
          <w:rFonts w:ascii="Arial" w:hAnsi="Arial" w:cs="Arial"/>
          <w:sz w:val="18"/>
          <w:szCs w:val="18"/>
        </w:rPr>
        <w:t>="/</w:t>
      </w:r>
      <w:proofErr w:type="spellStart"/>
      <w:r w:rsidRPr="00A51987">
        <w:rPr>
          <w:rFonts w:ascii="Arial" w:hAnsi="Arial" w:cs="Arial"/>
          <w:sz w:val="18"/>
          <w:szCs w:val="18"/>
        </w:rPr>
        <w:t>signalr</w:t>
      </w:r>
      <w:proofErr w:type="spellEnd"/>
      <w:r w:rsidRPr="00A51987">
        <w:rPr>
          <w:rFonts w:ascii="Arial" w:hAnsi="Arial" w:cs="Arial"/>
          <w:sz w:val="18"/>
          <w:szCs w:val="18"/>
        </w:rPr>
        <w:t>/</w:t>
      </w:r>
      <w:proofErr w:type="spellStart"/>
      <w:r w:rsidRPr="00A51987">
        <w:rPr>
          <w:rFonts w:ascii="Arial" w:hAnsi="Arial" w:cs="Arial"/>
          <w:sz w:val="18"/>
          <w:szCs w:val="18"/>
        </w:rPr>
        <w:t>js</w:t>
      </w:r>
      <w:proofErr w:type="spellEnd"/>
      <w:r w:rsidRPr="00A51987">
        <w:rPr>
          <w:rFonts w:ascii="Arial" w:hAnsi="Arial" w:cs="Arial"/>
          <w:sz w:val="18"/>
          <w:szCs w:val="18"/>
        </w:rPr>
        <w:t>"&gt;&lt;/script&gt;</w:t>
      </w:r>
    </w:p>
    <w:p w14:paraId="49A96CA5" w14:textId="77777777" w:rsidR="00A278BE" w:rsidRPr="00A51987" w:rsidRDefault="00A278BE" w:rsidP="00A278BE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&lt;script </w:t>
      </w:r>
      <w:proofErr w:type="spellStart"/>
      <w:r w:rsidRPr="00A51987">
        <w:rPr>
          <w:rFonts w:ascii="Arial" w:hAnsi="Arial" w:cs="Arial"/>
          <w:sz w:val="18"/>
          <w:szCs w:val="18"/>
        </w:rPr>
        <w:t>src</w:t>
      </w:r>
      <w:proofErr w:type="spellEnd"/>
      <w:r w:rsidRPr="00A51987">
        <w:rPr>
          <w:rFonts w:ascii="Arial" w:hAnsi="Arial" w:cs="Arial"/>
          <w:sz w:val="18"/>
          <w:szCs w:val="18"/>
        </w:rPr>
        <w:t>="@</w:t>
      </w:r>
      <w:proofErr w:type="spellStart"/>
      <w:r w:rsidRPr="00A51987">
        <w:rPr>
          <w:rFonts w:ascii="Arial" w:hAnsi="Arial" w:cs="Arial"/>
          <w:sz w:val="18"/>
          <w:szCs w:val="18"/>
        </w:rPr>
        <w:t>Url.Content</w:t>
      </w:r>
      <w:proofErr w:type="spellEnd"/>
      <w:r w:rsidRPr="00A51987">
        <w:rPr>
          <w:rFonts w:ascii="Arial" w:hAnsi="Arial" w:cs="Arial"/>
          <w:sz w:val="18"/>
          <w:szCs w:val="18"/>
        </w:rPr>
        <w:t>("~/</w:t>
      </w:r>
      <w:proofErr w:type="spellStart"/>
      <w:r w:rsidRPr="00A51987">
        <w:rPr>
          <w:rFonts w:ascii="Arial" w:hAnsi="Arial" w:cs="Arial"/>
          <w:sz w:val="18"/>
          <w:szCs w:val="18"/>
        </w:rPr>
        <w:t>signalr</w:t>
      </w:r>
      <w:proofErr w:type="spellEnd"/>
      <w:r w:rsidRPr="00A51987">
        <w:rPr>
          <w:rFonts w:ascii="Arial" w:hAnsi="Arial" w:cs="Arial"/>
          <w:sz w:val="18"/>
          <w:szCs w:val="18"/>
        </w:rPr>
        <w:t>/</w:t>
      </w:r>
      <w:proofErr w:type="spellStart"/>
      <w:r w:rsidRPr="00A51987">
        <w:rPr>
          <w:rFonts w:ascii="Arial" w:hAnsi="Arial" w:cs="Arial"/>
          <w:sz w:val="18"/>
          <w:szCs w:val="18"/>
        </w:rPr>
        <w:t>js</w:t>
      </w:r>
      <w:proofErr w:type="spellEnd"/>
      <w:r w:rsidRPr="00A51987">
        <w:rPr>
          <w:rFonts w:ascii="Arial" w:hAnsi="Arial" w:cs="Arial"/>
          <w:sz w:val="18"/>
          <w:szCs w:val="18"/>
        </w:rPr>
        <w:t>")"&gt;&lt;/script&gt;</w:t>
      </w:r>
    </w:p>
    <w:p w14:paraId="03B9E30A" w14:textId="77777777" w:rsidR="00A278BE" w:rsidRPr="00A51987" w:rsidRDefault="00A278BE" w:rsidP="00A278BE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&lt;script </w:t>
      </w:r>
      <w:proofErr w:type="spellStart"/>
      <w:r w:rsidRPr="00A51987">
        <w:rPr>
          <w:rFonts w:ascii="Arial" w:hAnsi="Arial" w:cs="Arial"/>
          <w:sz w:val="18"/>
          <w:szCs w:val="18"/>
        </w:rPr>
        <w:t>src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="&lt;%: </w:t>
      </w:r>
      <w:proofErr w:type="spellStart"/>
      <w:r w:rsidRPr="00A51987">
        <w:rPr>
          <w:rFonts w:ascii="Arial" w:hAnsi="Arial" w:cs="Arial"/>
          <w:sz w:val="18"/>
          <w:szCs w:val="18"/>
        </w:rPr>
        <w:t>ResolveClientUrl</w:t>
      </w:r>
      <w:proofErr w:type="spellEnd"/>
      <w:r w:rsidRPr="00A51987">
        <w:rPr>
          <w:rFonts w:ascii="Arial" w:hAnsi="Arial" w:cs="Arial"/>
          <w:sz w:val="18"/>
          <w:szCs w:val="18"/>
        </w:rPr>
        <w:t>("~/</w:t>
      </w:r>
      <w:proofErr w:type="spellStart"/>
      <w:r w:rsidRPr="00A51987">
        <w:rPr>
          <w:rFonts w:ascii="Arial" w:hAnsi="Arial" w:cs="Arial"/>
          <w:sz w:val="18"/>
          <w:szCs w:val="18"/>
        </w:rPr>
        <w:t>signalr</w:t>
      </w:r>
      <w:proofErr w:type="spellEnd"/>
      <w:r w:rsidRPr="00A51987">
        <w:rPr>
          <w:rFonts w:ascii="Arial" w:hAnsi="Arial" w:cs="Arial"/>
          <w:sz w:val="18"/>
          <w:szCs w:val="18"/>
        </w:rPr>
        <w:t>/hubs")%&gt;"&gt;&lt;/script&gt;</w:t>
      </w:r>
    </w:p>
    <w:p w14:paraId="0D47BC18" w14:textId="77777777" w:rsidR="00A278BE" w:rsidRPr="00A51987" w:rsidRDefault="00A278BE" w:rsidP="00A278BE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@{</w:t>
      </w:r>
    </w:p>
    <w:p w14:paraId="1407A6CF" w14:textId="77777777" w:rsidR="00A278BE" w:rsidRPr="00A51987" w:rsidRDefault="00A278BE" w:rsidP="00A278BE">
      <w:pPr>
        <w:pStyle w:val="ListParagraph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&lt;script </w:t>
      </w:r>
      <w:proofErr w:type="spellStart"/>
      <w:r w:rsidRPr="00A51987">
        <w:rPr>
          <w:rFonts w:ascii="Arial" w:hAnsi="Arial" w:cs="Arial"/>
          <w:sz w:val="18"/>
          <w:szCs w:val="18"/>
        </w:rPr>
        <w:t>src</w:t>
      </w:r>
      <w:proofErr w:type="spellEnd"/>
      <w:r w:rsidRPr="00A51987">
        <w:rPr>
          <w:rFonts w:ascii="Arial" w:hAnsi="Arial" w:cs="Arial"/>
          <w:sz w:val="18"/>
          <w:szCs w:val="18"/>
        </w:rPr>
        <w:t>="~/</w:t>
      </w:r>
      <w:proofErr w:type="spellStart"/>
      <w:r w:rsidRPr="00A51987">
        <w:rPr>
          <w:rFonts w:ascii="Arial" w:hAnsi="Arial" w:cs="Arial"/>
          <w:sz w:val="18"/>
          <w:szCs w:val="18"/>
        </w:rPr>
        <w:t>signalr</w:t>
      </w:r>
      <w:proofErr w:type="spellEnd"/>
      <w:r w:rsidRPr="00A51987">
        <w:rPr>
          <w:rFonts w:ascii="Arial" w:hAnsi="Arial" w:cs="Arial"/>
          <w:sz w:val="18"/>
          <w:szCs w:val="18"/>
        </w:rPr>
        <w:t>/</w:t>
      </w:r>
      <w:proofErr w:type="spellStart"/>
      <w:r w:rsidRPr="00A51987">
        <w:rPr>
          <w:rFonts w:ascii="Arial" w:hAnsi="Arial" w:cs="Arial"/>
          <w:sz w:val="18"/>
          <w:szCs w:val="18"/>
        </w:rPr>
        <w:t>js</w:t>
      </w:r>
      <w:proofErr w:type="spellEnd"/>
      <w:r w:rsidRPr="00A51987">
        <w:rPr>
          <w:rFonts w:ascii="Arial" w:hAnsi="Arial" w:cs="Arial"/>
          <w:sz w:val="18"/>
          <w:szCs w:val="18"/>
        </w:rPr>
        <w:t>"&gt;&lt;/script&gt;</w:t>
      </w:r>
    </w:p>
    <w:p w14:paraId="04970E9F" w14:textId="77777777" w:rsidR="00A278BE" w:rsidRPr="00A51987" w:rsidRDefault="00A278BE" w:rsidP="00A278BE">
      <w:pPr>
        <w:pStyle w:val="ListParagraph"/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}</w:t>
      </w:r>
    </w:p>
    <w:p w14:paraId="75915C1D" w14:textId="0C93DDDE" w:rsidR="00A278BE" w:rsidRPr="00A51987" w:rsidRDefault="00A278BE" w:rsidP="00A278B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</w:t>
      </w:r>
      <w:r w:rsidR="00590239" w:rsidRPr="00A51987">
        <w:rPr>
          <w:rFonts w:ascii="Arial" w:hAnsi="Arial" w:cs="Arial"/>
          <w:sz w:val="18"/>
          <w:szCs w:val="18"/>
        </w:rPr>
        <w:t>2</w:t>
      </w:r>
      <w:r w:rsidRPr="00A51987">
        <w:rPr>
          <w:rFonts w:ascii="Arial" w:hAnsi="Arial" w:cs="Arial"/>
          <w:sz w:val="18"/>
          <w:szCs w:val="18"/>
        </w:rPr>
        <w:t xml:space="preserve">0. Which command in Package Manager </w:t>
      </w:r>
      <w:proofErr w:type="gramStart"/>
      <w:r w:rsidRPr="00A51987">
        <w:rPr>
          <w:rFonts w:ascii="Arial" w:hAnsi="Arial" w:cs="Arial"/>
          <w:sz w:val="18"/>
          <w:szCs w:val="18"/>
        </w:rPr>
        <w:t>console</w:t>
      </w:r>
      <w:proofErr w:type="gramEnd"/>
      <w:r w:rsidRPr="00A51987">
        <w:rPr>
          <w:rFonts w:ascii="Arial" w:hAnsi="Arial" w:cs="Arial"/>
          <w:sz w:val="18"/>
          <w:szCs w:val="18"/>
        </w:rPr>
        <w:t xml:space="preserve"> should you use to generate Hub proxy using SignalR.exe?</w:t>
      </w:r>
    </w:p>
    <w:p w14:paraId="6487BA78" w14:textId="77777777" w:rsidR="00A278BE" w:rsidRPr="00A51987" w:rsidRDefault="00A278BE" w:rsidP="00A278BE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signalr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/path:[</w:t>
      </w:r>
      <w:proofErr w:type="spellStart"/>
      <w:r w:rsidRPr="00A51987">
        <w:rPr>
          <w:rFonts w:ascii="Arial" w:hAnsi="Arial" w:cs="Arial"/>
          <w:sz w:val="18"/>
          <w:szCs w:val="18"/>
        </w:rPr>
        <w:t>dll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folder path] /o:[output-file name]</w:t>
      </w:r>
    </w:p>
    <w:p w14:paraId="46098A33" w14:textId="77777777" w:rsidR="00A278BE" w:rsidRPr="00A51987" w:rsidRDefault="00A278BE" w:rsidP="00A278BE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signalr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51987">
        <w:rPr>
          <w:rFonts w:ascii="Arial" w:hAnsi="Arial" w:cs="Arial"/>
          <w:sz w:val="18"/>
          <w:szCs w:val="18"/>
        </w:rPr>
        <w:t>ghp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/path:[</w:t>
      </w:r>
      <w:proofErr w:type="spellStart"/>
      <w:r w:rsidRPr="00A51987">
        <w:rPr>
          <w:rFonts w:ascii="Arial" w:hAnsi="Arial" w:cs="Arial"/>
          <w:sz w:val="18"/>
          <w:szCs w:val="18"/>
        </w:rPr>
        <w:t>dll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folder path] /o:[output-file name]</w:t>
      </w:r>
    </w:p>
    <w:p w14:paraId="7707A2FC" w14:textId="77777777" w:rsidR="00A278BE" w:rsidRPr="00A51987" w:rsidRDefault="00A278BE" w:rsidP="00A278BE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signalr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51987">
        <w:rPr>
          <w:rFonts w:ascii="Arial" w:hAnsi="Arial" w:cs="Arial"/>
          <w:sz w:val="18"/>
          <w:szCs w:val="18"/>
        </w:rPr>
        <w:t>ipc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/path:[</w:t>
      </w:r>
      <w:proofErr w:type="spellStart"/>
      <w:r w:rsidRPr="00A51987">
        <w:rPr>
          <w:rFonts w:ascii="Arial" w:hAnsi="Arial" w:cs="Arial"/>
          <w:sz w:val="18"/>
          <w:szCs w:val="18"/>
        </w:rPr>
        <w:t>dll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folder path] /o:[output-file name]</w:t>
      </w:r>
    </w:p>
    <w:p w14:paraId="7B04A34A" w14:textId="77777777" w:rsidR="00A278BE" w:rsidRPr="00A51987" w:rsidRDefault="00A278BE" w:rsidP="00A278BE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signalr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51987">
        <w:rPr>
          <w:rFonts w:ascii="Arial" w:hAnsi="Arial" w:cs="Arial"/>
          <w:sz w:val="18"/>
          <w:szCs w:val="18"/>
        </w:rPr>
        <w:t>upc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/path:[</w:t>
      </w:r>
      <w:proofErr w:type="spellStart"/>
      <w:r w:rsidRPr="00A51987">
        <w:rPr>
          <w:rFonts w:ascii="Arial" w:hAnsi="Arial" w:cs="Arial"/>
          <w:sz w:val="18"/>
          <w:szCs w:val="18"/>
        </w:rPr>
        <w:t>dll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folder path] /o:[output-file name]</w:t>
      </w:r>
    </w:p>
    <w:p w14:paraId="2485E649" w14:textId="5FB6439E" w:rsidR="00BD5FC3" w:rsidRPr="00A51987" w:rsidRDefault="00A278BE" w:rsidP="00DF4B97">
      <w:pPr>
        <w:spacing w:after="0"/>
        <w:rPr>
          <w:rFonts w:ascii="Arial" w:hAnsi="Arial" w:cs="Arial"/>
          <w:color w:val="000000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</w:t>
      </w:r>
      <w:r w:rsidR="00590239" w:rsidRPr="00A51987">
        <w:rPr>
          <w:rFonts w:ascii="Arial" w:hAnsi="Arial" w:cs="Arial"/>
          <w:sz w:val="18"/>
          <w:szCs w:val="18"/>
        </w:rPr>
        <w:t>2</w:t>
      </w:r>
      <w:r w:rsidRPr="00A51987">
        <w:rPr>
          <w:rFonts w:ascii="Arial" w:hAnsi="Arial" w:cs="Arial"/>
          <w:sz w:val="18"/>
          <w:szCs w:val="18"/>
        </w:rPr>
        <w:t xml:space="preserve">1. </w:t>
      </w:r>
      <w:r w:rsidR="00BD5FC3" w:rsidRPr="00A51987">
        <w:rPr>
          <w:rFonts w:ascii="Arial" w:hAnsi="Arial" w:cs="Arial"/>
          <w:color w:val="000000"/>
          <w:sz w:val="18"/>
          <w:szCs w:val="18"/>
        </w:rPr>
        <w:t xml:space="preserve">How many data Access </w:t>
      </w:r>
      <w:bookmarkStart w:id="1" w:name="_GoBack"/>
      <w:bookmarkEnd w:id="1"/>
      <w:r w:rsidR="00EB2E5F" w:rsidRPr="00A51987">
        <w:rPr>
          <w:rFonts w:ascii="Arial" w:hAnsi="Arial" w:cs="Arial"/>
          <w:color w:val="000000"/>
          <w:sz w:val="18"/>
          <w:szCs w:val="18"/>
        </w:rPr>
        <w:t>technology available</w:t>
      </w:r>
      <w:r w:rsidR="00BD5FC3" w:rsidRPr="00A51987">
        <w:rPr>
          <w:rFonts w:ascii="Arial" w:hAnsi="Arial" w:cs="Arial"/>
          <w:color w:val="000000"/>
          <w:sz w:val="18"/>
          <w:szCs w:val="18"/>
        </w:rPr>
        <w:t xml:space="preserve"> in .Net framework</w:t>
      </w:r>
    </w:p>
    <w:p w14:paraId="5EA533B7" w14:textId="67D43A8F" w:rsidR="00A278BE" w:rsidRPr="00A51987" w:rsidRDefault="00691070" w:rsidP="00A278BE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1</w:t>
      </w:r>
    </w:p>
    <w:p w14:paraId="4A8565E7" w14:textId="28BA7CE3" w:rsidR="00A278BE" w:rsidRPr="00A51987" w:rsidRDefault="00691070" w:rsidP="00A278BE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2</w:t>
      </w:r>
    </w:p>
    <w:p w14:paraId="13C641DB" w14:textId="55B013FF" w:rsidR="00A278BE" w:rsidRPr="00A51987" w:rsidRDefault="00691070" w:rsidP="00A278BE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3</w:t>
      </w:r>
    </w:p>
    <w:p w14:paraId="751815EE" w14:textId="39CBD8F7" w:rsidR="00A278BE" w:rsidRPr="00A51987" w:rsidRDefault="00691070" w:rsidP="00A278BE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4</w:t>
      </w:r>
    </w:p>
    <w:p w14:paraId="15A77B2B" w14:textId="6F757D0F" w:rsidR="00A278BE" w:rsidRPr="00A51987" w:rsidRDefault="00A278BE" w:rsidP="00A278B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</w:t>
      </w:r>
      <w:r w:rsidR="00590239" w:rsidRPr="00A51987">
        <w:rPr>
          <w:rFonts w:ascii="Arial" w:hAnsi="Arial" w:cs="Arial"/>
          <w:sz w:val="18"/>
          <w:szCs w:val="18"/>
        </w:rPr>
        <w:t>2</w:t>
      </w:r>
      <w:r w:rsidRPr="00A51987">
        <w:rPr>
          <w:rFonts w:ascii="Arial" w:hAnsi="Arial" w:cs="Arial"/>
          <w:sz w:val="18"/>
          <w:szCs w:val="18"/>
        </w:rPr>
        <w:t xml:space="preserve">2. You are using non-web application to host </w:t>
      </w:r>
      <w:proofErr w:type="spellStart"/>
      <w:r w:rsidRPr="00A51987">
        <w:rPr>
          <w:rFonts w:ascii="Arial" w:hAnsi="Arial" w:cs="Arial"/>
          <w:sz w:val="18"/>
          <w:szCs w:val="18"/>
        </w:rPr>
        <w:t>SignalR</w:t>
      </w:r>
      <w:proofErr w:type="spellEnd"/>
      <w:r w:rsidRPr="00A51987">
        <w:rPr>
          <w:rFonts w:ascii="Arial" w:hAnsi="Arial" w:cs="Arial"/>
          <w:sz w:val="18"/>
          <w:szCs w:val="18"/>
        </w:rPr>
        <w:t>. Which class should use to start the server?</w:t>
      </w:r>
    </w:p>
    <w:p w14:paraId="552CE75A" w14:textId="77777777" w:rsidR="00A278BE" w:rsidRPr="00A51987" w:rsidRDefault="00A278BE" w:rsidP="00A278BE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WebApp</w:t>
      </w:r>
      <w:proofErr w:type="spellEnd"/>
    </w:p>
    <w:p w14:paraId="36B45385" w14:textId="77777777" w:rsidR="00A278BE" w:rsidRPr="00A51987" w:rsidRDefault="00A278BE" w:rsidP="00A278BE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GlobalHost</w:t>
      </w:r>
      <w:proofErr w:type="spellEnd"/>
    </w:p>
    <w:p w14:paraId="3EF4D767" w14:textId="77777777" w:rsidR="00A278BE" w:rsidRPr="00A51987" w:rsidRDefault="00A278BE" w:rsidP="00A278BE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Application</w:t>
      </w:r>
    </w:p>
    <w:p w14:paraId="51F86C33" w14:textId="77777777" w:rsidR="00A278BE" w:rsidRPr="00A51987" w:rsidRDefault="00A278BE" w:rsidP="00A278BE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Any class implementing </w:t>
      </w:r>
      <w:proofErr w:type="spellStart"/>
      <w:r w:rsidRPr="00A51987">
        <w:rPr>
          <w:rFonts w:ascii="Arial" w:hAnsi="Arial" w:cs="Arial"/>
          <w:sz w:val="18"/>
          <w:szCs w:val="18"/>
        </w:rPr>
        <w:t>IAppBuilder</w:t>
      </w:r>
      <w:proofErr w:type="spellEnd"/>
    </w:p>
    <w:p w14:paraId="71B7EBC0" w14:textId="1C8BBF3E" w:rsidR="00590239" w:rsidRPr="00A51987" w:rsidRDefault="00590239" w:rsidP="0059023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Q23. What does the </w:t>
      </w:r>
      <w:proofErr w:type="spellStart"/>
      <w:r w:rsidRPr="00A51987">
        <w:rPr>
          <w:rFonts w:ascii="Arial" w:hAnsi="Arial" w:cs="Arial"/>
          <w:sz w:val="18"/>
          <w:szCs w:val="18"/>
        </w:rPr>
        <w:t>SaveChanges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method of the </w:t>
      </w:r>
      <w:proofErr w:type="spellStart"/>
      <w:r w:rsidRPr="00A51987">
        <w:rPr>
          <w:rFonts w:ascii="Arial" w:hAnsi="Arial" w:cs="Arial"/>
          <w:sz w:val="18"/>
          <w:szCs w:val="18"/>
        </w:rPr>
        <w:t>DbContext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class return?</w:t>
      </w:r>
    </w:p>
    <w:p w14:paraId="37DC106C" w14:textId="77777777" w:rsidR="00590239" w:rsidRPr="00A51987" w:rsidRDefault="00590239" w:rsidP="00590239">
      <w:pPr>
        <w:numPr>
          <w:ilvl w:val="0"/>
          <w:numId w:val="24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It is a void method, it returns nothing</w:t>
      </w:r>
    </w:p>
    <w:p w14:paraId="106ED9D3" w14:textId="77777777" w:rsidR="00590239" w:rsidRPr="00A51987" w:rsidRDefault="00590239" w:rsidP="00590239">
      <w:pPr>
        <w:numPr>
          <w:ilvl w:val="0"/>
          <w:numId w:val="24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It returns Boolean value. True indicates all the modifications that were made to the underlying database are successful, false indicates failure</w:t>
      </w:r>
    </w:p>
    <w:p w14:paraId="07A73E49" w14:textId="77777777" w:rsidR="00590239" w:rsidRPr="00A51987" w:rsidRDefault="00590239" w:rsidP="00590239">
      <w:pPr>
        <w:numPr>
          <w:ilvl w:val="0"/>
          <w:numId w:val="24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An integer value reflecting the total number of modifications that were made to the underlying database</w:t>
      </w:r>
    </w:p>
    <w:p w14:paraId="360D26B3" w14:textId="77777777" w:rsidR="00590239" w:rsidRPr="00A51987" w:rsidRDefault="00590239" w:rsidP="00590239">
      <w:pPr>
        <w:numPr>
          <w:ilvl w:val="0"/>
          <w:numId w:val="24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Entity collection where each Entity has original values</w:t>
      </w:r>
    </w:p>
    <w:p w14:paraId="5A5295E6" w14:textId="3C2A2013" w:rsidR="00590239" w:rsidRPr="00A51987" w:rsidRDefault="00590239" w:rsidP="0059023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Q24. Which two methods of the </w:t>
      </w:r>
      <w:proofErr w:type="spellStart"/>
      <w:r w:rsidRPr="00A51987">
        <w:rPr>
          <w:rFonts w:ascii="Arial" w:hAnsi="Arial" w:cs="Arial"/>
          <w:sz w:val="18"/>
          <w:szCs w:val="18"/>
        </w:rPr>
        <w:t>DbContext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object you can use to insert this entity into the data store?</w:t>
      </w:r>
    </w:p>
    <w:p w14:paraId="2D4D7CA9" w14:textId="77777777" w:rsidR="00590239" w:rsidRPr="00A51987" w:rsidRDefault="00590239" w:rsidP="00590239">
      <w:pPr>
        <w:numPr>
          <w:ilvl w:val="0"/>
          <w:numId w:val="25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Insert</w:t>
      </w:r>
    </w:p>
    <w:p w14:paraId="10B42CA6" w14:textId="77777777" w:rsidR="00590239" w:rsidRPr="00A51987" w:rsidRDefault="00590239" w:rsidP="00590239">
      <w:pPr>
        <w:numPr>
          <w:ilvl w:val="0"/>
          <w:numId w:val="25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Add</w:t>
      </w:r>
    </w:p>
    <w:p w14:paraId="6B219A31" w14:textId="77777777" w:rsidR="00590239" w:rsidRPr="00A51987" w:rsidRDefault="00590239" w:rsidP="00590239">
      <w:pPr>
        <w:numPr>
          <w:ilvl w:val="0"/>
          <w:numId w:val="25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Attach</w:t>
      </w:r>
    </w:p>
    <w:p w14:paraId="03254B5B" w14:textId="77777777" w:rsidR="00590239" w:rsidRPr="00A51987" w:rsidRDefault="00590239" w:rsidP="00590239">
      <w:pPr>
        <w:numPr>
          <w:ilvl w:val="0"/>
          <w:numId w:val="25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AddOrAttach</w:t>
      </w:r>
      <w:proofErr w:type="spellEnd"/>
    </w:p>
    <w:p w14:paraId="5273B690" w14:textId="6F697FB2" w:rsidR="00590239" w:rsidRPr="00A51987" w:rsidRDefault="00590239" w:rsidP="0059023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Q25. What is Object-relational impedance mismatch?</w:t>
      </w:r>
    </w:p>
    <w:p w14:paraId="3C2F9A2A" w14:textId="77777777" w:rsidR="00590239" w:rsidRPr="00A51987" w:rsidRDefault="00590239" w:rsidP="00590239">
      <w:pPr>
        <w:numPr>
          <w:ilvl w:val="0"/>
          <w:numId w:val="2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The mismatch found in between SQL data type and Object Oriented Language data type</w:t>
      </w:r>
    </w:p>
    <w:p w14:paraId="093A0DA9" w14:textId="77777777" w:rsidR="00590239" w:rsidRPr="00A51987" w:rsidRDefault="00590239" w:rsidP="00590239">
      <w:pPr>
        <w:numPr>
          <w:ilvl w:val="0"/>
          <w:numId w:val="2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A set problems encountered in programs written CLR compliant language like C# using data coming from unmanaged environment</w:t>
      </w:r>
    </w:p>
    <w:p w14:paraId="132ABC0D" w14:textId="77777777" w:rsidR="00590239" w:rsidRPr="00A51987" w:rsidRDefault="00590239" w:rsidP="00590239">
      <w:pPr>
        <w:numPr>
          <w:ilvl w:val="0"/>
          <w:numId w:val="2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A set of conceptual and technical difficulties that are often encountered when a relational database management system is being used by a program written in an object-oriented programming language</w:t>
      </w:r>
    </w:p>
    <w:p w14:paraId="697D0647" w14:textId="77777777" w:rsidR="00590239" w:rsidRPr="00A51987" w:rsidRDefault="00590239" w:rsidP="00590239">
      <w:pPr>
        <w:numPr>
          <w:ilvl w:val="0"/>
          <w:numId w:val="2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None of the above</w:t>
      </w:r>
    </w:p>
    <w:p w14:paraId="0C82389E" w14:textId="30BF8AA2" w:rsidR="00590239" w:rsidRPr="00A51987" w:rsidRDefault="00590239" w:rsidP="0059023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Q26. ____________is “a programming technique for addressing impedance mismatch between an object model and a relational database schema.”</w:t>
      </w:r>
    </w:p>
    <w:p w14:paraId="7AC2C502" w14:textId="77777777" w:rsidR="00590239" w:rsidRPr="00A51987" w:rsidRDefault="00590239" w:rsidP="00590239">
      <w:pPr>
        <w:numPr>
          <w:ilvl w:val="0"/>
          <w:numId w:val="27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ORM (Object-Relational Mapping)</w:t>
      </w:r>
    </w:p>
    <w:p w14:paraId="1D0CE619" w14:textId="77777777" w:rsidR="00590239" w:rsidRPr="00A51987" w:rsidRDefault="00590239" w:rsidP="00590239">
      <w:pPr>
        <w:numPr>
          <w:ilvl w:val="0"/>
          <w:numId w:val="27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OData</w:t>
      </w:r>
    </w:p>
    <w:p w14:paraId="12E4170A" w14:textId="77777777" w:rsidR="00590239" w:rsidRPr="00A51987" w:rsidRDefault="00590239" w:rsidP="00590239">
      <w:pPr>
        <w:numPr>
          <w:ilvl w:val="0"/>
          <w:numId w:val="27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EntityFramework</w:t>
      </w:r>
      <w:proofErr w:type="spellEnd"/>
    </w:p>
    <w:p w14:paraId="535498D3" w14:textId="77777777" w:rsidR="00590239" w:rsidRPr="00A51987" w:rsidRDefault="00590239" w:rsidP="00590239">
      <w:pPr>
        <w:numPr>
          <w:ilvl w:val="0"/>
          <w:numId w:val="27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LINQ</w:t>
      </w:r>
    </w:p>
    <w:p w14:paraId="5C5BF339" w14:textId="473B8E0B" w:rsidR="00590239" w:rsidRPr="00A51987" w:rsidRDefault="00590239" w:rsidP="0059023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Q27. Which loading option in Entity Framework makes query returns the primary or target entity, but related data is not retrieved and related data is fetched using separate query when a </w:t>
      </w:r>
      <w:proofErr w:type="spellStart"/>
      <w:r w:rsidRPr="00A51987">
        <w:rPr>
          <w:rFonts w:ascii="Arial" w:hAnsi="Arial" w:cs="Arial"/>
          <w:sz w:val="18"/>
          <w:szCs w:val="18"/>
        </w:rPr>
        <w:t>NavigationProperty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was accessed?</w:t>
      </w:r>
    </w:p>
    <w:p w14:paraId="4E8EAF24" w14:textId="77777777" w:rsidR="00590239" w:rsidRPr="00A51987" w:rsidRDefault="00590239" w:rsidP="00590239">
      <w:pPr>
        <w:numPr>
          <w:ilvl w:val="0"/>
          <w:numId w:val="28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Deferred Execution</w:t>
      </w:r>
    </w:p>
    <w:p w14:paraId="52E1E553" w14:textId="77777777" w:rsidR="00590239" w:rsidRPr="00A51987" w:rsidRDefault="00590239" w:rsidP="00590239">
      <w:pPr>
        <w:numPr>
          <w:ilvl w:val="0"/>
          <w:numId w:val="28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Lazy Loading</w:t>
      </w:r>
    </w:p>
    <w:p w14:paraId="3F27748C" w14:textId="77777777" w:rsidR="00590239" w:rsidRPr="00A51987" w:rsidRDefault="00590239" w:rsidP="00590239">
      <w:pPr>
        <w:numPr>
          <w:ilvl w:val="0"/>
          <w:numId w:val="28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Eager loading</w:t>
      </w:r>
    </w:p>
    <w:p w14:paraId="67AEFF11" w14:textId="77777777" w:rsidR="00590239" w:rsidRPr="00A51987" w:rsidRDefault="00590239" w:rsidP="00590239">
      <w:pPr>
        <w:numPr>
          <w:ilvl w:val="0"/>
          <w:numId w:val="28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Explicit Loading</w:t>
      </w:r>
    </w:p>
    <w:p w14:paraId="696E343F" w14:textId="2A3A809F" w:rsidR="00590239" w:rsidRPr="00A51987" w:rsidRDefault="00590239" w:rsidP="0059023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Q28. When lazy loading is disabled in Entity Framework conceptual model, which method enables you to execute queries individually, giving you lazy loading?</w:t>
      </w:r>
    </w:p>
    <w:p w14:paraId="43D7468E" w14:textId="77777777" w:rsidR="00590239" w:rsidRPr="00A51987" w:rsidRDefault="00590239" w:rsidP="00590239">
      <w:pPr>
        <w:numPr>
          <w:ilvl w:val="0"/>
          <w:numId w:val="29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Fetch</w:t>
      </w:r>
    </w:p>
    <w:p w14:paraId="34BA7E1E" w14:textId="77777777" w:rsidR="00590239" w:rsidRPr="00A51987" w:rsidRDefault="00590239" w:rsidP="00590239">
      <w:pPr>
        <w:numPr>
          <w:ilvl w:val="0"/>
          <w:numId w:val="29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Load</w:t>
      </w:r>
    </w:p>
    <w:p w14:paraId="71851824" w14:textId="77777777" w:rsidR="00590239" w:rsidRPr="00A51987" w:rsidRDefault="00590239" w:rsidP="00590239">
      <w:pPr>
        <w:numPr>
          <w:ilvl w:val="0"/>
          <w:numId w:val="29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Execute</w:t>
      </w:r>
    </w:p>
    <w:p w14:paraId="19FC15B7" w14:textId="77777777" w:rsidR="00590239" w:rsidRPr="00A51987" w:rsidRDefault="00590239" w:rsidP="00590239">
      <w:pPr>
        <w:numPr>
          <w:ilvl w:val="0"/>
          <w:numId w:val="29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Include</w:t>
      </w:r>
    </w:p>
    <w:p w14:paraId="1D5BAB31" w14:textId="14256464" w:rsidR="00590239" w:rsidRPr="00A51987" w:rsidRDefault="00590239" w:rsidP="0059023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Q29. You have your </w:t>
      </w:r>
      <w:proofErr w:type="spellStart"/>
      <w:r w:rsidRPr="00A51987">
        <w:rPr>
          <w:rFonts w:ascii="Arial" w:hAnsi="Arial" w:cs="Arial"/>
          <w:sz w:val="18"/>
          <w:szCs w:val="18"/>
        </w:rPr>
        <w:t>DbContext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object context. Which one should you use to disable Lazy Loading option?</w:t>
      </w:r>
    </w:p>
    <w:p w14:paraId="60C33D75" w14:textId="77777777" w:rsidR="00590239" w:rsidRPr="00A51987" w:rsidRDefault="00590239" w:rsidP="00590239">
      <w:pPr>
        <w:numPr>
          <w:ilvl w:val="0"/>
          <w:numId w:val="30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context.LazyLoadingEnabled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= false;</w:t>
      </w:r>
    </w:p>
    <w:p w14:paraId="3D19965C" w14:textId="77777777" w:rsidR="00590239" w:rsidRPr="00A51987" w:rsidRDefault="00590239" w:rsidP="00590239">
      <w:pPr>
        <w:numPr>
          <w:ilvl w:val="0"/>
          <w:numId w:val="30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context.Configuration.LazyLoadingEnabled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= false;</w:t>
      </w:r>
    </w:p>
    <w:p w14:paraId="19AA0DA2" w14:textId="77777777" w:rsidR="00590239" w:rsidRPr="00A51987" w:rsidRDefault="00590239" w:rsidP="00590239">
      <w:pPr>
        <w:numPr>
          <w:ilvl w:val="0"/>
          <w:numId w:val="30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context.Configuration.Conventions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A51987">
        <w:rPr>
          <w:rFonts w:ascii="Arial" w:hAnsi="Arial" w:cs="Arial"/>
          <w:sz w:val="18"/>
          <w:szCs w:val="18"/>
        </w:rPr>
        <w:t>LazyLoadingEnabled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= false;</w:t>
      </w:r>
    </w:p>
    <w:p w14:paraId="2BD9BAE6" w14:textId="77777777" w:rsidR="00590239" w:rsidRPr="00A51987" w:rsidRDefault="00590239" w:rsidP="00590239">
      <w:pPr>
        <w:numPr>
          <w:ilvl w:val="0"/>
          <w:numId w:val="30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context.Configuration.Set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51987">
        <w:rPr>
          <w:rFonts w:ascii="Arial" w:hAnsi="Arial" w:cs="Arial"/>
          <w:sz w:val="18"/>
          <w:szCs w:val="18"/>
        </w:rPr>
        <w:t>LazyLoadingEnabled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(false);</w:t>
      </w:r>
    </w:p>
    <w:p w14:paraId="6E9B24C8" w14:textId="13E19833" w:rsidR="00590239" w:rsidRPr="00A51987" w:rsidRDefault="00590239" w:rsidP="0059023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Q30. What is a compiled query in </w:t>
      </w:r>
      <w:proofErr w:type="spellStart"/>
      <w:r w:rsidRPr="00A51987">
        <w:rPr>
          <w:rFonts w:ascii="Arial" w:hAnsi="Arial" w:cs="Arial"/>
          <w:sz w:val="18"/>
          <w:szCs w:val="18"/>
        </w:rPr>
        <w:t>EntityFramework</w:t>
      </w:r>
      <w:proofErr w:type="spellEnd"/>
      <w:r w:rsidRPr="00A51987">
        <w:rPr>
          <w:rFonts w:ascii="Arial" w:hAnsi="Arial" w:cs="Arial"/>
          <w:sz w:val="18"/>
          <w:szCs w:val="18"/>
        </w:rPr>
        <w:t>?</w:t>
      </w:r>
    </w:p>
    <w:p w14:paraId="50DF00B8" w14:textId="77777777" w:rsidR="00590239" w:rsidRPr="00A51987" w:rsidRDefault="00590239" w:rsidP="00590239">
      <w:pPr>
        <w:numPr>
          <w:ilvl w:val="0"/>
          <w:numId w:val="3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A compiled query is used to cache result for every unique set of parameters.</w:t>
      </w:r>
    </w:p>
    <w:p w14:paraId="162B7A9F" w14:textId="77777777" w:rsidR="00590239" w:rsidRPr="00A51987" w:rsidRDefault="00590239" w:rsidP="00590239">
      <w:pPr>
        <w:numPr>
          <w:ilvl w:val="0"/>
          <w:numId w:val="3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A compiled query is used to cache the query result and cache updated if the data in source store is changed.</w:t>
      </w:r>
    </w:p>
    <w:p w14:paraId="1D0BEF32" w14:textId="77777777" w:rsidR="00590239" w:rsidRPr="00A51987" w:rsidRDefault="00590239" w:rsidP="00590239">
      <w:pPr>
        <w:numPr>
          <w:ilvl w:val="0"/>
          <w:numId w:val="3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A compiled query is used to cache the resulting SQL and only the parameters are changed when you run the query.</w:t>
      </w:r>
    </w:p>
    <w:p w14:paraId="6DE404F0" w14:textId="77777777" w:rsidR="00590239" w:rsidRPr="00A51987" w:rsidRDefault="00590239" w:rsidP="00590239">
      <w:pPr>
        <w:numPr>
          <w:ilvl w:val="0"/>
          <w:numId w:val="3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A compiled query converts the resulting SQL to a stored procedure</w:t>
      </w:r>
    </w:p>
    <w:p w14:paraId="58BEED5A" w14:textId="5F8D4426" w:rsidR="00590239" w:rsidRPr="00A51987" w:rsidRDefault="00590239" w:rsidP="0059023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Q31. What happens if you attempt to </w:t>
      </w:r>
      <w:proofErr w:type="gramStart"/>
      <w:r w:rsidRPr="00A51987">
        <w:rPr>
          <w:rFonts w:ascii="Arial" w:hAnsi="Arial" w:cs="Arial"/>
          <w:sz w:val="18"/>
          <w:szCs w:val="18"/>
        </w:rPr>
        <w:t>Attach</w:t>
      </w:r>
      <w:proofErr w:type="gramEnd"/>
      <w:r w:rsidRPr="00A51987">
        <w:rPr>
          <w:rFonts w:ascii="Arial" w:hAnsi="Arial" w:cs="Arial"/>
          <w:sz w:val="18"/>
          <w:szCs w:val="18"/>
        </w:rPr>
        <w:t xml:space="preserve"> an entity to a context when it already exists in the context with an </w:t>
      </w:r>
      <w:proofErr w:type="spellStart"/>
      <w:r w:rsidRPr="00A51987">
        <w:rPr>
          <w:rFonts w:ascii="Arial" w:hAnsi="Arial" w:cs="Arial"/>
          <w:sz w:val="18"/>
          <w:szCs w:val="18"/>
        </w:rPr>
        <w:t>EntityState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of unchanged?</w:t>
      </w:r>
    </w:p>
    <w:p w14:paraId="2FA4735B" w14:textId="77777777" w:rsidR="00590239" w:rsidRPr="00A51987" w:rsidRDefault="00590239" w:rsidP="00590239">
      <w:pPr>
        <w:numPr>
          <w:ilvl w:val="0"/>
          <w:numId w:val="32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A copy of the entity is added to the context with an </w:t>
      </w:r>
      <w:proofErr w:type="spellStart"/>
      <w:r w:rsidRPr="00A51987">
        <w:rPr>
          <w:rFonts w:ascii="Arial" w:hAnsi="Arial" w:cs="Arial"/>
          <w:sz w:val="18"/>
          <w:szCs w:val="18"/>
        </w:rPr>
        <w:t>EntityState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of unchanged.</w:t>
      </w:r>
    </w:p>
    <w:p w14:paraId="52EA45D8" w14:textId="77777777" w:rsidR="00590239" w:rsidRPr="00A51987" w:rsidRDefault="00590239" w:rsidP="00590239">
      <w:pPr>
        <w:numPr>
          <w:ilvl w:val="0"/>
          <w:numId w:val="32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A copy of the entity is added to the context with an </w:t>
      </w:r>
      <w:proofErr w:type="spellStart"/>
      <w:r w:rsidRPr="00A51987">
        <w:rPr>
          <w:rFonts w:ascii="Arial" w:hAnsi="Arial" w:cs="Arial"/>
          <w:sz w:val="18"/>
          <w:szCs w:val="18"/>
        </w:rPr>
        <w:t>EntityState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of Added.</w:t>
      </w:r>
    </w:p>
    <w:p w14:paraId="00865CDE" w14:textId="77777777" w:rsidR="00590239" w:rsidRPr="00A51987" w:rsidRDefault="00590239" w:rsidP="00590239">
      <w:pPr>
        <w:numPr>
          <w:ilvl w:val="0"/>
          <w:numId w:val="32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Nothing happens and the call is ignored.</w:t>
      </w:r>
    </w:p>
    <w:p w14:paraId="3DA56B9E" w14:textId="77777777" w:rsidR="00590239" w:rsidRPr="00A51987" w:rsidRDefault="00590239" w:rsidP="00590239">
      <w:pPr>
        <w:numPr>
          <w:ilvl w:val="0"/>
          <w:numId w:val="32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The original entity is updated with the values from the new entity, but a copy is not made. The entity has an </w:t>
      </w:r>
      <w:proofErr w:type="spellStart"/>
      <w:r w:rsidRPr="00A51987">
        <w:rPr>
          <w:rFonts w:ascii="Arial" w:hAnsi="Arial" w:cs="Arial"/>
          <w:sz w:val="18"/>
          <w:szCs w:val="18"/>
        </w:rPr>
        <w:t>EntityState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of Unchanged.</w:t>
      </w:r>
    </w:p>
    <w:p w14:paraId="6A1F6040" w14:textId="0DBF10E2" w:rsidR="00D81CFF" w:rsidRPr="00A51987" w:rsidRDefault="00D81CFF" w:rsidP="00D81CFF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</w:t>
      </w:r>
      <w:r w:rsidRPr="00A51987">
        <w:rPr>
          <w:rFonts w:ascii="Arial" w:hAnsi="Arial" w:cs="Arial"/>
          <w:sz w:val="18"/>
          <w:szCs w:val="18"/>
        </w:rPr>
        <w:t>32</w:t>
      </w:r>
      <w:r w:rsidRPr="00A51987">
        <w:rPr>
          <w:rFonts w:ascii="Arial" w:hAnsi="Arial" w:cs="Arial"/>
          <w:sz w:val="18"/>
          <w:szCs w:val="18"/>
        </w:rPr>
        <w:t>. How do you create a Web API controller?</w:t>
      </w:r>
    </w:p>
    <w:p w14:paraId="50BC71D5" w14:textId="77777777" w:rsidR="00D81CFF" w:rsidRPr="00A51987" w:rsidRDefault="00D81CFF" w:rsidP="00D81CFF">
      <w:pPr>
        <w:numPr>
          <w:ilvl w:val="0"/>
          <w:numId w:val="52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Create a controller class in Controllers folder</w:t>
      </w:r>
    </w:p>
    <w:p w14:paraId="6867D882" w14:textId="77777777" w:rsidR="00D81CFF" w:rsidRPr="00A51987" w:rsidRDefault="00D81CFF" w:rsidP="00D81CFF">
      <w:pPr>
        <w:numPr>
          <w:ilvl w:val="0"/>
          <w:numId w:val="52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Create a controller class inheriting from Controller class</w:t>
      </w:r>
    </w:p>
    <w:p w14:paraId="72E9F526" w14:textId="77777777" w:rsidR="00D81CFF" w:rsidRPr="00A51987" w:rsidRDefault="00D81CFF" w:rsidP="00D81CFF">
      <w:pPr>
        <w:numPr>
          <w:ilvl w:val="0"/>
          <w:numId w:val="52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Create a controller class inheriting from </w:t>
      </w:r>
      <w:proofErr w:type="spellStart"/>
      <w:r w:rsidRPr="00A51987">
        <w:rPr>
          <w:rFonts w:ascii="Arial" w:hAnsi="Arial" w:cs="Arial"/>
          <w:sz w:val="18"/>
          <w:szCs w:val="18"/>
        </w:rPr>
        <w:t>ApiController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class</w:t>
      </w:r>
    </w:p>
    <w:p w14:paraId="146EB1A9" w14:textId="77777777" w:rsidR="00D81CFF" w:rsidRPr="00A51987" w:rsidRDefault="00D81CFF" w:rsidP="00D81CFF">
      <w:pPr>
        <w:numPr>
          <w:ilvl w:val="0"/>
          <w:numId w:val="52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None of the above</w:t>
      </w:r>
    </w:p>
    <w:p w14:paraId="025A57F8" w14:textId="4184CBA4" w:rsidR="00590239" w:rsidRPr="00A51987" w:rsidRDefault="00590239" w:rsidP="0059023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Q33. Which one is generally used in LINQ to Objects or LINQ to XML?</w:t>
      </w:r>
    </w:p>
    <w:p w14:paraId="5EED7113" w14:textId="77777777" w:rsidR="00590239" w:rsidRPr="00A51987" w:rsidRDefault="00590239" w:rsidP="00590239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IEnumeable</w:t>
      </w:r>
      <w:proofErr w:type="spellEnd"/>
    </w:p>
    <w:p w14:paraId="5617D7A5" w14:textId="77777777" w:rsidR="00590239" w:rsidRPr="00A51987" w:rsidRDefault="00590239" w:rsidP="00590239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IQueryable</w:t>
      </w:r>
      <w:proofErr w:type="spellEnd"/>
    </w:p>
    <w:p w14:paraId="6BB8BB71" w14:textId="77777777" w:rsidR="00590239" w:rsidRPr="00A51987" w:rsidRDefault="00590239" w:rsidP="00590239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IListSource</w:t>
      </w:r>
      <w:proofErr w:type="spellEnd"/>
    </w:p>
    <w:p w14:paraId="2BE20F3B" w14:textId="42C8CDF1" w:rsidR="00590239" w:rsidRPr="00A51987" w:rsidRDefault="00590239" w:rsidP="0059023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Q34. Which interface must be implemented in order for something to be queried by LINQ? </w:t>
      </w:r>
    </w:p>
    <w:p w14:paraId="1A6F1F8E" w14:textId="77777777" w:rsidR="00590239" w:rsidRPr="00A51987" w:rsidRDefault="00590239" w:rsidP="00590239">
      <w:pPr>
        <w:numPr>
          <w:ilvl w:val="0"/>
          <w:numId w:val="35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IEnumerable</w:t>
      </w:r>
      <w:proofErr w:type="spellEnd"/>
    </w:p>
    <w:p w14:paraId="341A4B40" w14:textId="77777777" w:rsidR="00590239" w:rsidRPr="00A51987" w:rsidRDefault="00590239" w:rsidP="00590239">
      <w:pPr>
        <w:numPr>
          <w:ilvl w:val="0"/>
          <w:numId w:val="35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IEntityItem</w:t>
      </w:r>
      <w:proofErr w:type="spellEnd"/>
    </w:p>
    <w:p w14:paraId="6FC5A6B8" w14:textId="77777777" w:rsidR="00590239" w:rsidRPr="00A51987" w:rsidRDefault="00590239" w:rsidP="00590239">
      <w:pPr>
        <w:numPr>
          <w:ilvl w:val="0"/>
          <w:numId w:val="35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IDbContextItem</w:t>
      </w:r>
      <w:proofErr w:type="spellEnd"/>
    </w:p>
    <w:p w14:paraId="0C99E432" w14:textId="77777777" w:rsidR="00590239" w:rsidRPr="00A51987" w:rsidRDefault="00590239" w:rsidP="00590239">
      <w:pPr>
        <w:numPr>
          <w:ilvl w:val="0"/>
          <w:numId w:val="35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IComaparable</w:t>
      </w:r>
      <w:proofErr w:type="spellEnd"/>
    </w:p>
    <w:p w14:paraId="11505A94" w14:textId="7789A457" w:rsidR="00590239" w:rsidRPr="00A51987" w:rsidRDefault="00590239" w:rsidP="0059023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Q35. </w:t>
      </w:r>
      <w:proofErr w:type="spellStart"/>
      <w:r w:rsidRPr="00A51987">
        <w:rPr>
          <w:rFonts w:ascii="Arial" w:hAnsi="Arial" w:cs="Arial"/>
          <w:sz w:val="18"/>
          <w:szCs w:val="18"/>
        </w:rPr>
        <w:t>SqlDataAdapter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needs an open and available </w:t>
      </w:r>
      <w:proofErr w:type="spellStart"/>
      <w:r w:rsidRPr="00A51987">
        <w:rPr>
          <w:rFonts w:ascii="Arial" w:hAnsi="Arial" w:cs="Arial"/>
          <w:sz w:val="18"/>
          <w:szCs w:val="18"/>
        </w:rPr>
        <w:t>SqlConnection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to iterate through data.</w:t>
      </w:r>
    </w:p>
    <w:p w14:paraId="52AF933E" w14:textId="77777777" w:rsidR="00590239" w:rsidRPr="00A51987" w:rsidRDefault="00590239" w:rsidP="00590239">
      <w:pPr>
        <w:numPr>
          <w:ilvl w:val="0"/>
          <w:numId w:val="3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True</w:t>
      </w:r>
    </w:p>
    <w:p w14:paraId="34B08332" w14:textId="77777777" w:rsidR="00590239" w:rsidRPr="00A51987" w:rsidRDefault="00590239" w:rsidP="00590239">
      <w:pPr>
        <w:numPr>
          <w:ilvl w:val="0"/>
          <w:numId w:val="3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False</w:t>
      </w:r>
    </w:p>
    <w:p w14:paraId="62BD8BCF" w14:textId="54FC4E84" w:rsidR="00590239" w:rsidRPr="00A51987" w:rsidRDefault="00590239" w:rsidP="0059023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Q36. Which one allows forward-only, read-only data access?</w:t>
      </w:r>
    </w:p>
    <w:p w14:paraId="1CA97651" w14:textId="77777777" w:rsidR="00590239" w:rsidRPr="00A51987" w:rsidRDefault="00590239" w:rsidP="00590239">
      <w:pPr>
        <w:numPr>
          <w:ilvl w:val="0"/>
          <w:numId w:val="37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DataSet</w:t>
      </w:r>
      <w:proofErr w:type="spellEnd"/>
    </w:p>
    <w:p w14:paraId="2C2CCD68" w14:textId="77777777" w:rsidR="00590239" w:rsidRPr="00A51987" w:rsidRDefault="00590239" w:rsidP="00590239">
      <w:pPr>
        <w:numPr>
          <w:ilvl w:val="0"/>
          <w:numId w:val="37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DataTable</w:t>
      </w:r>
      <w:proofErr w:type="spellEnd"/>
    </w:p>
    <w:p w14:paraId="4DD0C94D" w14:textId="77777777" w:rsidR="00590239" w:rsidRPr="00A51987" w:rsidRDefault="00590239" w:rsidP="00590239">
      <w:pPr>
        <w:numPr>
          <w:ilvl w:val="0"/>
          <w:numId w:val="37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DataReader</w:t>
      </w:r>
      <w:proofErr w:type="spellEnd"/>
    </w:p>
    <w:p w14:paraId="5DC7637E" w14:textId="77777777" w:rsidR="00590239" w:rsidRPr="00A51987" w:rsidRDefault="00590239" w:rsidP="00590239">
      <w:pPr>
        <w:numPr>
          <w:ilvl w:val="0"/>
          <w:numId w:val="37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DataRow</w:t>
      </w:r>
      <w:proofErr w:type="spellEnd"/>
    </w:p>
    <w:p w14:paraId="5D7009F3" w14:textId="03BF70D9" w:rsidR="00590239" w:rsidRPr="00A51987" w:rsidRDefault="00590239" w:rsidP="0059023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Q37. Which method of </w:t>
      </w:r>
      <w:proofErr w:type="spellStart"/>
      <w:r w:rsidRPr="00A51987">
        <w:rPr>
          <w:rFonts w:ascii="Arial" w:hAnsi="Arial" w:cs="Arial"/>
          <w:sz w:val="18"/>
          <w:szCs w:val="18"/>
        </w:rPr>
        <w:t>DataAdapter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object do you call to populate into a </w:t>
      </w:r>
      <w:proofErr w:type="spellStart"/>
      <w:r w:rsidRPr="00A51987">
        <w:rPr>
          <w:rFonts w:ascii="Arial" w:hAnsi="Arial" w:cs="Arial"/>
          <w:sz w:val="18"/>
          <w:szCs w:val="18"/>
        </w:rPr>
        <w:t>DataTable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or </w:t>
      </w:r>
      <w:proofErr w:type="spellStart"/>
      <w:r w:rsidRPr="00A51987">
        <w:rPr>
          <w:rFonts w:ascii="Arial" w:hAnsi="Arial" w:cs="Arial"/>
          <w:sz w:val="18"/>
          <w:szCs w:val="18"/>
        </w:rPr>
        <w:t>DataSet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object with data fetched from database?</w:t>
      </w:r>
    </w:p>
    <w:p w14:paraId="2E3A8945" w14:textId="77777777" w:rsidR="00590239" w:rsidRPr="00A51987" w:rsidRDefault="00590239" w:rsidP="00590239">
      <w:pPr>
        <w:numPr>
          <w:ilvl w:val="0"/>
          <w:numId w:val="38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Add</w:t>
      </w:r>
    </w:p>
    <w:p w14:paraId="16B0D551" w14:textId="77777777" w:rsidR="00590239" w:rsidRPr="00A51987" w:rsidRDefault="00590239" w:rsidP="00590239">
      <w:pPr>
        <w:numPr>
          <w:ilvl w:val="0"/>
          <w:numId w:val="38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Execute</w:t>
      </w:r>
    </w:p>
    <w:p w14:paraId="18F42F36" w14:textId="77777777" w:rsidR="00590239" w:rsidRPr="00A51987" w:rsidRDefault="00590239" w:rsidP="00590239">
      <w:pPr>
        <w:numPr>
          <w:ilvl w:val="0"/>
          <w:numId w:val="38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Load</w:t>
      </w:r>
    </w:p>
    <w:p w14:paraId="6AC3F997" w14:textId="77777777" w:rsidR="00590239" w:rsidRPr="00A51987" w:rsidRDefault="00590239" w:rsidP="00590239">
      <w:pPr>
        <w:numPr>
          <w:ilvl w:val="0"/>
          <w:numId w:val="38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Fill</w:t>
      </w:r>
    </w:p>
    <w:p w14:paraId="076F7398" w14:textId="0BDAB637" w:rsidR="00590239" w:rsidRPr="00A51987" w:rsidRDefault="00590239" w:rsidP="0059023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Q38. What are the advantages of a compiled query?</w:t>
      </w:r>
    </w:p>
    <w:p w14:paraId="59B24C7C" w14:textId="77777777" w:rsidR="00590239" w:rsidRPr="00A51987" w:rsidRDefault="00590239" w:rsidP="00590239">
      <w:pPr>
        <w:numPr>
          <w:ilvl w:val="0"/>
          <w:numId w:val="39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lastRenderedPageBreak/>
        <w:t>None. Every time you run the query you will hit the database.</w:t>
      </w:r>
    </w:p>
    <w:p w14:paraId="282D08B7" w14:textId="77777777" w:rsidR="00590239" w:rsidRPr="00A51987" w:rsidRDefault="00590239" w:rsidP="00590239">
      <w:pPr>
        <w:numPr>
          <w:ilvl w:val="0"/>
          <w:numId w:val="39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The results of the query are cached making the querying a lot faster.</w:t>
      </w:r>
    </w:p>
    <w:p w14:paraId="62B41BE3" w14:textId="77777777" w:rsidR="00590239" w:rsidRPr="00A51987" w:rsidRDefault="00590239" w:rsidP="00590239">
      <w:pPr>
        <w:numPr>
          <w:ilvl w:val="0"/>
          <w:numId w:val="39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The translation of your query into SQL is cached.</w:t>
      </w:r>
    </w:p>
    <w:p w14:paraId="329EB147" w14:textId="77777777" w:rsidR="00590239" w:rsidRPr="00A51987" w:rsidRDefault="00590239" w:rsidP="00590239">
      <w:pPr>
        <w:numPr>
          <w:ilvl w:val="0"/>
          <w:numId w:val="39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None. You can’t change any of the parameters you use in a query, rendering the compiled query useless.</w:t>
      </w:r>
    </w:p>
    <w:p w14:paraId="62232152" w14:textId="216D5163" w:rsidR="00590239" w:rsidRPr="00A51987" w:rsidRDefault="00590239" w:rsidP="0059023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Q3</w:t>
      </w:r>
      <w:r w:rsidR="00D81CFF" w:rsidRPr="00A51987">
        <w:rPr>
          <w:rFonts w:ascii="Arial" w:hAnsi="Arial" w:cs="Arial"/>
          <w:sz w:val="18"/>
          <w:szCs w:val="18"/>
        </w:rPr>
        <w:t>9</w:t>
      </w:r>
      <w:r w:rsidRPr="00A51987">
        <w:rPr>
          <w:rFonts w:ascii="Arial" w:hAnsi="Arial" w:cs="Arial"/>
          <w:sz w:val="18"/>
          <w:szCs w:val="18"/>
        </w:rPr>
        <w:t>. You need to execute the following SELECT query using the COUNT aggregate to determine the total record count in a table:</w:t>
      </w:r>
    </w:p>
    <w:p w14:paraId="78C228DE" w14:textId="77777777" w:rsidR="00590239" w:rsidRPr="00A51987" w:rsidRDefault="00590239" w:rsidP="0059023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SELECT </w:t>
      </w:r>
      <w:proofErr w:type="gramStart"/>
      <w:r w:rsidRPr="00A51987">
        <w:rPr>
          <w:rFonts w:ascii="Arial" w:hAnsi="Arial" w:cs="Arial"/>
          <w:sz w:val="18"/>
          <w:szCs w:val="18"/>
        </w:rPr>
        <w:t>COUNT(</w:t>
      </w:r>
      <w:proofErr w:type="gramEnd"/>
      <w:r w:rsidRPr="00A51987">
        <w:rPr>
          <w:rFonts w:ascii="Arial" w:hAnsi="Arial" w:cs="Arial"/>
          <w:sz w:val="18"/>
          <w:szCs w:val="18"/>
        </w:rPr>
        <w:t xml:space="preserve">*) FROM </w:t>
      </w:r>
      <w:proofErr w:type="spellStart"/>
      <w:r w:rsidRPr="00A51987">
        <w:rPr>
          <w:rFonts w:ascii="Arial" w:hAnsi="Arial" w:cs="Arial"/>
          <w:sz w:val="18"/>
          <w:szCs w:val="18"/>
        </w:rPr>
        <w:t>ExamQuestions</w:t>
      </w:r>
      <w:proofErr w:type="spellEnd"/>
      <w:r w:rsidRPr="00A51987">
        <w:rPr>
          <w:rFonts w:ascii="Arial" w:hAnsi="Arial" w:cs="Arial"/>
          <w:sz w:val="18"/>
          <w:szCs w:val="18"/>
        </w:rPr>
        <w:t>;</w:t>
      </w:r>
    </w:p>
    <w:p w14:paraId="4BA6C3EF" w14:textId="77777777" w:rsidR="00590239" w:rsidRPr="00A51987" w:rsidRDefault="00590239" w:rsidP="0059023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Which one of the following cannot accomplish that? </w:t>
      </w:r>
    </w:p>
    <w:p w14:paraId="57B78841" w14:textId="77777777" w:rsidR="00590239" w:rsidRPr="00A51987" w:rsidRDefault="00590239" w:rsidP="00590239">
      <w:pPr>
        <w:numPr>
          <w:ilvl w:val="0"/>
          <w:numId w:val="40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SqlDataAdapter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in conjunction with a </w:t>
      </w:r>
      <w:proofErr w:type="spellStart"/>
      <w:r w:rsidRPr="00A51987">
        <w:rPr>
          <w:rFonts w:ascii="Arial" w:hAnsi="Arial" w:cs="Arial"/>
          <w:sz w:val="18"/>
          <w:szCs w:val="18"/>
        </w:rPr>
        <w:t>SqlDataReader</w:t>
      </w:r>
      <w:proofErr w:type="spellEnd"/>
    </w:p>
    <w:p w14:paraId="36F31D0D" w14:textId="77777777" w:rsidR="00590239" w:rsidRPr="00A51987" w:rsidRDefault="00590239" w:rsidP="00590239">
      <w:pPr>
        <w:numPr>
          <w:ilvl w:val="0"/>
          <w:numId w:val="40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SqlDataAdapter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in conjunction with a </w:t>
      </w:r>
      <w:proofErr w:type="spellStart"/>
      <w:r w:rsidRPr="00A51987">
        <w:rPr>
          <w:rFonts w:ascii="Arial" w:hAnsi="Arial" w:cs="Arial"/>
          <w:sz w:val="18"/>
          <w:szCs w:val="18"/>
        </w:rPr>
        <w:t>DataTable</w:t>
      </w:r>
      <w:proofErr w:type="spellEnd"/>
    </w:p>
    <w:p w14:paraId="27AE43BB" w14:textId="77777777" w:rsidR="00590239" w:rsidRPr="00A51987" w:rsidRDefault="00590239" w:rsidP="00590239">
      <w:pPr>
        <w:numPr>
          <w:ilvl w:val="0"/>
          <w:numId w:val="40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SqlDataAdapter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in conjunction with a </w:t>
      </w:r>
      <w:proofErr w:type="spellStart"/>
      <w:r w:rsidRPr="00A51987">
        <w:rPr>
          <w:rFonts w:ascii="Arial" w:hAnsi="Arial" w:cs="Arial"/>
          <w:sz w:val="18"/>
          <w:szCs w:val="18"/>
        </w:rPr>
        <w:t>DataSet</w:t>
      </w:r>
      <w:proofErr w:type="spellEnd"/>
    </w:p>
    <w:p w14:paraId="636925C3" w14:textId="77777777" w:rsidR="00590239" w:rsidRPr="00A51987" w:rsidRDefault="00590239" w:rsidP="00590239">
      <w:pPr>
        <w:numPr>
          <w:ilvl w:val="0"/>
          <w:numId w:val="40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The </w:t>
      </w:r>
      <w:proofErr w:type="spellStart"/>
      <w:r w:rsidRPr="00A51987">
        <w:rPr>
          <w:rFonts w:ascii="Arial" w:hAnsi="Arial" w:cs="Arial"/>
          <w:sz w:val="18"/>
          <w:szCs w:val="18"/>
        </w:rPr>
        <w:t>SqlDataReader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and its </w:t>
      </w:r>
      <w:proofErr w:type="spellStart"/>
      <w:r w:rsidRPr="00A51987">
        <w:rPr>
          <w:rFonts w:ascii="Arial" w:hAnsi="Arial" w:cs="Arial"/>
          <w:sz w:val="18"/>
          <w:szCs w:val="18"/>
        </w:rPr>
        <w:t>ExecuteScalar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method</w:t>
      </w:r>
    </w:p>
    <w:p w14:paraId="042AD729" w14:textId="7A1A8CFA" w:rsidR="00590239" w:rsidRPr="00A51987" w:rsidRDefault="00590239" w:rsidP="0059023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</w:t>
      </w:r>
      <w:r w:rsidR="00D81CFF" w:rsidRPr="00A51987">
        <w:rPr>
          <w:rFonts w:ascii="Arial" w:hAnsi="Arial" w:cs="Arial"/>
          <w:sz w:val="18"/>
          <w:szCs w:val="18"/>
        </w:rPr>
        <w:t>40</w:t>
      </w:r>
      <w:r w:rsidRPr="00A51987">
        <w:rPr>
          <w:rFonts w:ascii="Arial" w:hAnsi="Arial" w:cs="Arial"/>
          <w:sz w:val="18"/>
          <w:szCs w:val="18"/>
        </w:rPr>
        <w:t>. Which file of Entity Data Model holds the information of the mappings between the entities and the underlying data store?</w:t>
      </w:r>
    </w:p>
    <w:p w14:paraId="7A8CDF70" w14:textId="77777777" w:rsidR="00590239" w:rsidRPr="00A51987" w:rsidRDefault="00590239" w:rsidP="00590239">
      <w:pPr>
        <w:numPr>
          <w:ilvl w:val="0"/>
          <w:numId w:val="4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CSDL</w:t>
      </w:r>
    </w:p>
    <w:p w14:paraId="0964B797" w14:textId="77777777" w:rsidR="00590239" w:rsidRPr="00A51987" w:rsidRDefault="00590239" w:rsidP="00590239">
      <w:pPr>
        <w:numPr>
          <w:ilvl w:val="0"/>
          <w:numId w:val="4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SSDL</w:t>
      </w:r>
    </w:p>
    <w:p w14:paraId="77E3BE8B" w14:textId="77777777" w:rsidR="00590239" w:rsidRPr="00A51987" w:rsidRDefault="00590239" w:rsidP="00590239">
      <w:pPr>
        <w:numPr>
          <w:ilvl w:val="0"/>
          <w:numId w:val="4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MSL</w:t>
      </w:r>
    </w:p>
    <w:p w14:paraId="7711DE84" w14:textId="77777777" w:rsidR="00590239" w:rsidRPr="00A51987" w:rsidRDefault="00590239" w:rsidP="00590239">
      <w:pPr>
        <w:numPr>
          <w:ilvl w:val="0"/>
          <w:numId w:val="4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EDMX</w:t>
      </w:r>
    </w:p>
    <w:p w14:paraId="23E942A9" w14:textId="66E1D7AF" w:rsidR="00590239" w:rsidRPr="00A51987" w:rsidRDefault="00590239" w:rsidP="0059023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</w:t>
      </w:r>
      <w:r w:rsidR="00D81CFF" w:rsidRPr="00A51987">
        <w:rPr>
          <w:rFonts w:ascii="Arial" w:hAnsi="Arial" w:cs="Arial"/>
          <w:sz w:val="18"/>
          <w:szCs w:val="18"/>
        </w:rPr>
        <w:t>41</w:t>
      </w:r>
      <w:r w:rsidRPr="00A51987">
        <w:rPr>
          <w:rFonts w:ascii="Arial" w:hAnsi="Arial" w:cs="Arial"/>
          <w:sz w:val="18"/>
          <w:szCs w:val="18"/>
        </w:rPr>
        <w:t>. Which of the following is not a valid contract in WCF?</w:t>
      </w:r>
    </w:p>
    <w:p w14:paraId="46AF0717" w14:textId="77777777" w:rsidR="00590239" w:rsidRPr="00A51987" w:rsidRDefault="00590239" w:rsidP="00590239">
      <w:pPr>
        <w:numPr>
          <w:ilvl w:val="0"/>
          <w:numId w:val="42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ServiceContract</w:t>
      </w:r>
      <w:proofErr w:type="spellEnd"/>
    </w:p>
    <w:p w14:paraId="43AFD1F3" w14:textId="77777777" w:rsidR="00590239" w:rsidRPr="00A51987" w:rsidRDefault="00590239" w:rsidP="00590239">
      <w:pPr>
        <w:numPr>
          <w:ilvl w:val="0"/>
          <w:numId w:val="42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OperationContract</w:t>
      </w:r>
      <w:proofErr w:type="spellEnd"/>
    </w:p>
    <w:p w14:paraId="4B1633E3" w14:textId="77777777" w:rsidR="00590239" w:rsidRPr="00A51987" w:rsidRDefault="00590239" w:rsidP="00590239">
      <w:pPr>
        <w:numPr>
          <w:ilvl w:val="0"/>
          <w:numId w:val="42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DataContract</w:t>
      </w:r>
      <w:proofErr w:type="spellEnd"/>
    </w:p>
    <w:p w14:paraId="2DD178C9" w14:textId="77777777" w:rsidR="00590239" w:rsidRPr="00A51987" w:rsidRDefault="00590239" w:rsidP="00590239">
      <w:pPr>
        <w:numPr>
          <w:ilvl w:val="0"/>
          <w:numId w:val="42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ErrorContract</w:t>
      </w:r>
      <w:proofErr w:type="spellEnd"/>
    </w:p>
    <w:p w14:paraId="01BD38B1" w14:textId="32107FF7" w:rsidR="00590239" w:rsidRPr="00A51987" w:rsidRDefault="00590239" w:rsidP="0059023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</w:t>
      </w:r>
      <w:r w:rsidR="002210EA" w:rsidRPr="00A51987">
        <w:rPr>
          <w:rFonts w:ascii="Arial" w:hAnsi="Arial" w:cs="Arial"/>
          <w:sz w:val="18"/>
          <w:szCs w:val="18"/>
        </w:rPr>
        <w:t>4</w:t>
      </w:r>
      <w:r w:rsidR="00D81CFF" w:rsidRPr="00A51987">
        <w:rPr>
          <w:rFonts w:ascii="Arial" w:hAnsi="Arial" w:cs="Arial"/>
          <w:sz w:val="18"/>
          <w:szCs w:val="18"/>
        </w:rPr>
        <w:t>2</w:t>
      </w:r>
      <w:r w:rsidRPr="00A51987">
        <w:rPr>
          <w:rFonts w:ascii="Arial" w:hAnsi="Arial" w:cs="Arial"/>
          <w:sz w:val="18"/>
          <w:szCs w:val="18"/>
        </w:rPr>
        <w:t>. Which contract do you use to indicate the runtime that the contained type will be serializable?</w:t>
      </w:r>
    </w:p>
    <w:p w14:paraId="53349AD8" w14:textId="77777777" w:rsidR="00590239" w:rsidRPr="00A51987" w:rsidRDefault="00590239" w:rsidP="00590239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ServiceContract</w:t>
      </w:r>
      <w:proofErr w:type="spellEnd"/>
    </w:p>
    <w:p w14:paraId="24252152" w14:textId="77777777" w:rsidR="00590239" w:rsidRPr="00A51987" w:rsidRDefault="00590239" w:rsidP="00590239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OperationContract</w:t>
      </w:r>
      <w:proofErr w:type="spellEnd"/>
    </w:p>
    <w:p w14:paraId="3F7C10E5" w14:textId="77777777" w:rsidR="00590239" w:rsidRPr="00A51987" w:rsidRDefault="00590239" w:rsidP="00590239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DataContract</w:t>
      </w:r>
      <w:proofErr w:type="spellEnd"/>
    </w:p>
    <w:p w14:paraId="15A0ED52" w14:textId="77777777" w:rsidR="00590239" w:rsidRPr="00A51987" w:rsidRDefault="00590239" w:rsidP="00590239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ErrorContract</w:t>
      </w:r>
      <w:proofErr w:type="spellEnd"/>
    </w:p>
    <w:p w14:paraId="4930DC2A" w14:textId="1DE7BF31" w:rsidR="00590239" w:rsidRPr="00A51987" w:rsidRDefault="00590239" w:rsidP="0059023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</w:t>
      </w:r>
      <w:r w:rsidR="00D81CFF" w:rsidRPr="00A51987">
        <w:rPr>
          <w:rFonts w:ascii="Arial" w:hAnsi="Arial" w:cs="Arial"/>
          <w:sz w:val="18"/>
          <w:szCs w:val="18"/>
        </w:rPr>
        <w:t>43</w:t>
      </w:r>
      <w:r w:rsidRPr="00A51987">
        <w:rPr>
          <w:rFonts w:ascii="Arial" w:hAnsi="Arial" w:cs="Arial"/>
          <w:sz w:val="18"/>
          <w:szCs w:val="18"/>
        </w:rPr>
        <w:t>. Which actions you must you do to create a service?</w:t>
      </w:r>
    </w:p>
    <w:p w14:paraId="727B0DA6" w14:textId="77777777" w:rsidR="00590239" w:rsidRPr="00A51987" w:rsidRDefault="00590239" w:rsidP="00590239">
      <w:pPr>
        <w:numPr>
          <w:ilvl w:val="0"/>
          <w:numId w:val="44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Create .svc file and map service class and set activation</w:t>
      </w:r>
    </w:p>
    <w:p w14:paraId="75C783B3" w14:textId="77777777" w:rsidR="00590239" w:rsidRPr="00A51987" w:rsidRDefault="00590239" w:rsidP="00590239">
      <w:pPr>
        <w:numPr>
          <w:ilvl w:val="0"/>
          <w:numId w:val="44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Decorate your class or interface definition with the </w:t>
      </w:r>
      <w:proofErr w:type="spellStart"/>
      <w:r w:rsidRPr="00A51987">
        <w:rPr>
          <w:rFonts w:ascii="Arial" w:hAnsi="Arial" w:cs="Arial"/>
          <w:sz w:val="18"/>
          <w:szCs w:val="18"/>
        </w:rPr>
        <w:t>ServiceContract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attribute</w:t>
      </w:r>
    </w:p>
    <w:p w14:paraId="02146789" w14:textId="77777777" w:rsidR="00590239" w:rsidRPr="00A51987" w:rsidRDefault="00590239" w:rsidP="00590239">
      <w:pPr>
        <w:numPr>
          <w:ilvl w:val="0"/>
          <w:numId w:val="44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Decorate method that you want to expose as service with </w:t>
      </w:r>
      <w:proofErr w:type="spellStart"/>
      <w:r w:rsidRPr="00A51987">
        <w:rPr>
          <w:rFonts w:ascii="Arial" w:hAnsi="Arial" w:cs="Arial"/>
          <w:sz w:val="18"/>
          <w:szCs w:val="18"/>
        </w:rPr>
        <w:t>OperationContract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 attribute</w:t>
      </w:r>
    </w:p>
    <w:p w14:paraId="63D4AFD6" w14:textId="77777777" w:rsidR="00590239" w:rsidRPr="00A51987" w:rsidRDefault="00590239" w:rsidP="00590239">
      <w:pPr>
        <w:numPr>
          <w:ilvl w:val="0"/>
          <w:numId w:val="44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Create Executable to host the service</w:t>
      </w:r>
    </w:p>
    <w:p w14:paraId="1DBDA059" w14:textId="035D58E7" w:rsidR="00590239" w:rsidRPr="00A51987" w:rsidRDefault="00590239" w:rsidP="0059023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</w:t>
      </w:r>
      <w:r w:rsidR="00D81CFF" w:rsidRPr="00A51987">
        <w:rPr>
          <w:rFonts w:ascii="Arial" w:hAnsi="Arial" w:cs="Arial"/>
          <w:sz w:val="18"/>
          <w:szCs w:val="18"/>
        </w:rPr>
        <w:t>44</w:t>
      </w:r>
      <w:r w:rsidRPr="00A51987">
        <w:rPr>
          <w:rFonts w:ascii="Arial" w:hAnsi="Arial" w:cs="Arial"/>
          <w:sz w:val="18"/>
          <w:szCs w:val="18"/>
        </w:rPr>
        <w:t>. What does an end point contain?</w:t>
      </w:r>
    </w:p>
    <w:p w14:paraId="0EBD4516" w14:textId="77777777" w:rsidR="00590239" w:rsidRPr="00A51987" w:rsidRDefault="00590239" w:rsidP="00590239">
      <w:pPr>
        <w:numPr>
          <w:ilvl w:val="0"/>
          <w:numId w:val="45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Address</w:t>
      </w:r>
    </w:p>
    <w:p w14:paraId="0E100CCD" w14:textId="77777777" w:rsidR="00590239" w:rsidRPr="00A51987" w:rsidRDefault="00590239" w:rsidP="00590239">
      <w:pPr>
        <w:numPr>
          <w:ilvl w:val="0"/>
          <w:numId w:val="45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Binding</w:t>
      </w:r>
    </w:p>
    <w:p w14:paraId="18C7C39B" w14:textId="77777777" w:rsidR="00590239" w:rsidRPr="00A51987" w:rsidRDefault="00590239" w:rsidP="00590239">
      <w:pPr>
        <w:numPr>
          <w:ilvl w:val="0"/>
          <w:numId w:val="45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Contract</w:t>
      </w:r>
    </w:p>
    <w:p w14:paraId="42A7CE73" w14:textId="77777777" w:rsidR="00590239" w:rsidRPr="00A51987" w:rsidRDefault="00590239" w:rsidP="00590239">
      <w:pPr>
        <w:numPr>
          <w:ilvl w:val="0"/>
          <w:numId w:val="45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Hosting configuration</w:t>
      </w:r>
    </w:p>
    <w:p w14:paraId="5848CF96" w14:textId="37805A45" w:rsidR="00590239" w:rsidRPr="00A51987" w:rsidRDefault="00D81CFF" w:rsidP="0059023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Q45</w:t>
      </w:r>
      <w:r w:rsidR="00590239" w:rsidRPr="00A51987">
        <w:rPr>
          <w:rFonts w:ascii="Arial" w:hAnsi="Arial" w:cs="Arial"/>
          <w:sz w:val="18"/>
          <w:szCs w:val="18"/>
        </w:rPr>
        <w:t>. Which attribute enables services to communicate failures to the client in a safe, intentional, and mutually acceptable fashion?</w:t>
      </w:r>
    </w:p>
    <w:p w14:paraId="7C5085AE" w14:textId="77777777" w:rsidR="00590239" w:rsidRPr="00A51987" w:rsidRDefault="00590239" w:rsidP="00590239">
      <w:pPr>
        <w:numPr>
          <w:ilvl w:val="0"/>
          <w:numId w:val="46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ErrorContract</w:t>
      </w:r>
      <w:proofErr w:type="spellEnd"/>
    </w:p>
    <w:p w14:paraId="38255C66" w14:textId="77777777" w:rsidR="00590239" w:rsidRPr="00A51987" w:rsidRDefault="00590239" w:rsidP="00590239">
      <w:pPr>
        <w:numPr>
          <w:ilvl w:val="0"/>
          <w:numId w:val="46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ExceptionContract</w:t>
      </w:r>
      <w:proofErr w:type="spellEnd"/>
    </w:p>
    <w:p w14:paraId="0C567605" w14:textId="77777777" w:rsidR="00590239" w:rsidRPr="00A51987" w:rsidRDefault="00590239" w:rsidP="00590239">
      <w:pPr>
        <w:numPr>
          <w:ilvl w:val="0"/>
          <w:numId w:val="46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FaultContract</w:t>
      </w:r>
      <w:proofErr w:type="spellEnd"/>
    </w:p>
    <w:p w14:paraId="6BFA63CC" w14:textId="77777777" w:rsidR="00590239" w:rsidRPr="00A51987" w:rsidRDefault="00590239" w:rsidP="00590239">
      <w:pPr>
        <w:numPr>
          <w:ilvl w:val="0"/>
          <w:numId w:val="46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FailureContract</w:t>
      </w:r>
      <w:proofErr w:type="spellEnd"/>
    </w:p>
    <w:p w14:paraId="6F47EAD4" w14:textId="5E766127" w:rsidR="00590239" w:rsidRPr="00A51987" w:rsidRDefault="00590239" w:rsidP="0059023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</w:t>
      </w:r>
      <w:r w:rsidR="00D81CFF" w:rsidRPr="00A51987">
        <w:rPr>
          <w:rFonts w:ascii="Arial" w:hAnsi="Arial" w:cs="Arial"/>
          <w:sz w:val="18"/>
          <w:szCs w:val="18"/>
        </w:rPr>
        <w:t>46</w:t>
      </w:r>
      <w:r w:rsidRPr="00A51987">
        <w:rPr>
          <w:rFonts w:ascii="Arial" w:hAnsi="Arial" w:cs="Arial"/>
          <w:sz w:val="18"/>
          <w:szCs w:val="18"/>
        </w:rPr>
        <w:t>. Which one do you use to send errors in executing service operation?</w:t>
      </w:r>
    </w:p>
    <w:p w14:paraId="3508AC18" w14:textId="77777777" w:rsidR="00590239" w:rsidRPr="00A51987" w:rsidRDefault="00590239" w:rsidP="00590239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Exception</w:t>
      </w:r>
    </w:p>
    <w:p w14:paraId="28BEEFE9" w14:textId="77777777" w:rsidR="00590239" w:rsidRPr="00A51987" w:rsidRDefault="00590239" w:rsidP="00590239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ServiceExcetion</w:t>
      </w:r>
      <w:proofErr w:type="spellEnd"/>
    </w:p>
    <w:p w14:paraId="4006734B" w14:textId="77777777" w:rsidR="00590239" w:rsidRPr="00A51987" w:rsidRDefault="00590239" w:rsidP="00590239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FaultException</w:t>
      </w:r>
      <w:proofErr w:type="spellEnd"/>
    </w:p>
    <w:p w14:paraId="5281E02F" w14:textId="77777777" w:rsidR="00590239" w:rsidRPr="00A51987" w:rsidRDefault="00590239" w:rsidP="00590239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Detect the type of exception and throw it</w:t>
      </w:r>
    </w:p>
    <w:p w14:paraId="2EDFBF16" w14:textId="28683F2A" w:rsidR="00590239" w:rsidRPr="00A51987" w:rsidRDefault="00590239" w:rsidP="0059023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</w:t>
      </w:r>
      <w:r w:rsidR="002210EA" w:rsidRPr="00A51987">
        <w:rPr>
          <w:rFonts w:ascii="Arial" w:hAnsi="Arial" w:cs="Arial"/>
          <w:sz w:val="18"/>
          <w:szCs w:val="18"/>
        </w:rPr>
        <w:t>4</w:t>
      </w:r>
      <w:r w:rsidR="00D81CFF" w:rsidRPr="00A51987">
        <w:rPr>
          <w:rFonts w:ascii="Arial" w:hAnsi="Arial" w:cs="Arial"/>
          <w:sz w:val="18"/>
          <w:szCs w:val="18"/>
        </w:rPr>
        <w:t>7</w:t>
      </w:r>
      <w:r w:rsidRPr="00A51987">
        <w:rPr>
          <w:rFonts w:ascii="Arial" w:hAnsi="Arial" w:cs="Arial"/>
          <w:sz w:val="18"/>
          <w:szCs w:val="18"/>
        </w:rPr>
        <w:t xml:space="preserve">. Which predefined contract do you use with </w:t>
      </w:r>
      <w:proofErr w:type="gramStart"/>
      <w:r w:rsidRPr="00A51987">
        <w:rPr>
          <w:rFonts w:ascii="Arial" w:hAnsi="Arial" w:cs="Arial"/>
          <w:sz w:val="18"/>
          <w:szCs w:val="18"/>
        </w:rPr>
        <w:t>meta</w:t>
      </w:r>
      <w:proofErr w:type="gramEnd"/>
      <w:r w:rsidRPr="00A51987">
        <w:rPr>
          <w:rFonts w:ascii="Arial" w:hAnsi="Arial" w:cs="Arial"/>
          <w:sz w:val="18"/>
          <w:szCs w:val="18"/>
        </w:rPr>
        <w:t xml:space="preserve"> data endpoint?</w:t>
      </w:r>
    </w:p>
    <w:p w14:paraId="58B287B5" w14:textId="77777777" w:rsidR="00590239" w:rsidRPr="00A51987" w:rsidRDefault="00590239" w:rsidP="00590239">
      <w:pPr>
        <w:numPr>
          <w:ilvl w:val="0"/>
          <w:numId w:val="48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IMexExchange</w:t>
      </w:r>
      <w:proofErr w:type="spellEnd"/>
    </w:p>
    <w:p w14:paraId="540D06FD" w14:textId="77777777" w:rsidR="00590239" w:rsidRPr="00A51987" w:rsidRDefault="00590239" w:rsidP="00590239">
      <w:pPr>
        <w:numPr>
          <w:ilvl w:val="0"/>
          <w:numId w:val="48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IMetadataExchange</w:t>
      </w:r>
      <w:proofErr w:type="spellEnd"/>
    </w:p>
    <w:p w14:paraId="12D208C1" w14:textId="77777777" w:rsidR="00590239" w:rsidRPr="00A51987" w:rsidRDefault="00590239" w:rsidP="00590239">
      <w:pPr>
        <w:numPr>
          <w:ilvl w:val="0"/>
          <w:numId w:val="48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IMexMetadataExchange</w:t>
      </w:r>
      <w:proofErr w:type="spellEnd"/>
    </w:p>
    <w:p w14:paraId="1EA69CB9" w14:textId="77777777" w:rsidR="00590239" w:rsidRPr="00A51987" w:rsidRDefault="00590239" w:rsidP="00590239">
      <w:pPr>
        <w:numPr>
          <w:ilvl w:val="0"/>
          <w:numId w:val="48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A51987">
        <w:rPr>
          <w:rFonts w:ascii="Arial" w:hAnsi="Arial" w:cs="Arial"/>
          <w:sz w:val="18"/>
          <w:szCs w:val="18"/>
        </w:rPr>
        <w:t>IMex</w:t>
      </w:r>
      <w:proofErr w:type="spellEnd"/>
    </w:p>
    <w:p w14:paraId="6EE92299" w14:textId="78F98319" w:rsidR="00590239" w:rsidRPr="00A51987" w:rsidRDefault="00590239" w:rsidP="0059023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</w:t>
      </w:r>
      <w:r w:rsidR="002210EA" w:rsidRPr="00A51987">
        <w:rPr>
          <w:rFonts w:ascii="Arial" w:hAnsi="Arial" w:cs="Arial"/>
          <w:sz w:val="18"/>
          <w:szCs w:val="18"/>
        </w:rPr>
        <w:t>4</w:t>
      </w:r>
      <w:r w:rsidR="00D81CFF" w:rsidRPr="00A51987">
        <w:rPr>
          <w:rFonts w:ascii="Arial" w:hAnsi="Arial" w:cs="Arial"/>
          <w:sz w:val="18"/>
          <w:szCs w:val="18"/>
        </w:rPr>
        <w:t>8</w:t>
      </w:r>
      <w:r w:rsidRPr="00A51987">
        <w:rPr>
          <w:rFonts w:ascii="Arial" w:hAnsi="Arial" w:cs="Arial"/>
          <w:sz w:val="18"/>
          <w:szCs w:val="18"/>
        </w:rPr>
        <w:t>. Which of the following is or are valid metadata endpoint for the following binding for the following binding?</w:t>
      </w:r>
    </w:p>
    <w:p w14:paraId="00E132CF" w14:textId="77777777" w:rsidR="00590239" w:rsidRPr="00A51987" w:rsidRDefault="00590239" w:rsidP="0059023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&lt;endpoint address=”svc” binding="</w:t>
      </w:r>
      <w:proofErr w:type="spellStart"/>
      <w:r w:rsidRPr="00A51987">
        <w:rPr>
          <w:rFonts w:ascii="Arial" w:hAnsi="Arial" w:cs="Arial"/>
          <w:sz w:val="18"/>
          <w:szCs w:val="18"/>
        </w:rPr>
        <w:t>basicHttpBinding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A51987">
        <w:rPr>
          <w:rFonts w:ascii="Arial" w:hAnsi="Arial" w:cs="Arial"/>
          <w:sz w:val="18"/>
          <w:szCs w:val="18"/>
        </w:rPr>
        <w:t>bindingConfiguration</w:t>
      </w:r>
      <w:proofErr w:type="spellEnd"/>
      <w:r w:rsidRPr="00A51987">
        <w:rPr>
          <w:rFonts w:ascii="Arial" w:hAnsi="Arial" w:cs="Arial"/>
          <w:sz w:val="18"/>
          <w:szCs w:val="18"/>
        </w:rPr>
        <w:t>="" name="</w:t>
      </w:r>
      <w:proofErr w:type="spellStart"/>
      <w:r w:rsidRPr="00A51987">
        <w:rPr>
          <w:rFonts w:ascii="Arial" w:hAnsi="Arial" w:cs="Arial"/>
          <w:sz w:val="18"/>
          <w:szCs w:val="18"/>
        </w:rPr>
        <w:t>WsHttp</w:t>
      </w:r>
      <w:proofErr w:type="spellEnd"/>
      <w:r w:rsidRPr="00A51987">
        <w:rPr>
          <w:rFonts w:ascii="Arial" w:hAnsi="Arial" w:cs="Arial"/>
          <w:sz w:val="18"/>
          <w:szCs w:val="18"/>
        </w:rPr>
        <w:t>"</w:t>
      </w:r>
    </w:p>
    <w:p w14:paraId="5A66DFFA" w14:textId="77777777" w:rsidR="00590239" w:rsidRPr="00A51987" w:rsidRDefault="00590239" w:rsidP="00590239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A51987">
        <w:rPr>
          <w:rFonts w:ascii="Arial" w:hAnsi="Arial" w:cs="Arial"/>
          <w:sz w:val="18"/>
          <w:szCs w:val="18"/>
        </w:rPr>
        <w:t>contract</w:t>
      </w:r>
      <w:proofErr w:type="gramEnd"/>
      <w:r w:rsidRPr="00A51987">
        <w:rPr>
          <w:rFonts w:ascii="Arial" w:hAnsi="Arial" w:cs="Arial"/>
          <w:sz w:val="18"/>
          <w:szCs w:val="18"/>
        </w:rPr>
        <w:t>="</w:t>
      </w:r>
      <w:proofErr w:type="spellStart"/>
      <w:r w:rsidRPr="00A51987">
        <w:rPr>
          <w:rFonts w:ascii="Arial" w:hAnsi="Arial" w:cs="Arial"/>
          <w:sz w:val="18"/>
          <w:szCs w:val="18"/>
        </w:rPr>
        <w:t>Service.ITestService</w:t>
      </w:r>
      <w:proofErr w:type="spellEnd"/>
      <w:r w:rsidRPr="00A51987">
        <w:rPr>
          <w:rFonts w:ascii="Arial" w:hAnsi="Arial" w:cs="Arial"/>
          <w:sz w:val="18"/>
          <w:szCs w:val="18"/>
        </w:rPr>
        <w:t>" /&gt;</w:t>
      </w:r>
    </w:p>
    <w:p w14:paraId="37AB5D2D" w14:textId="77777777" w:rsidR="00590239" w:rsidRPr="00A51987" w:rsidRDefault="00590239" w:rsidP="00590239">
      <w:pPr>
        <w:numPr>
          <w:ilvl w:val="0"/>
          <w:numId w:val="49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&lt;endpoint binding="</w:t>
      </w:r>
      <w:proofErr w:type="spellStart"/>
      <w:r w:rsidRPr="00A51987">
        <w:rPr>
          <w:rFonts w:ascii="Arial" w:hAnsi="Arial" w:cs="Arial"/>
          <w:sz w:val="18"/>
          <w:szCs w:val="18"/>
        </w:rPr>
        <w:t>mexHttpBinding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A51987">
        <w:rPr>
          <w:rFonts w:ascii="Arial" w:hAnsi="Arial" w:cs="Arial"/>
          <w:sz w:val="18"/>
          <w:szCs w:val="18"/>
        </w:rPr>
        <w:t>bindingConfiguration</w:t>
      </w:r>
      <w:proofErr w:type="spellEnd"/>
      <w:r w:rsidRPr="00A51987">
        <w:rPr>
          <w:rFonts w:ascii="Arial" w:hAnsi="Arial" w:cs="Arial"/>
          <w:sz w:val="18"/>
          <w:szCs w:val="18"/>
        </w:rPr>
        <w:t>="" name="Mex" contract="</w:t>
      </w:r>
      <w:proofErr w:type="spellStart"/>
      <w:r w:rsidRPr="00A51987">
        <w:rPr>
          <w:rFonts w:ascii="Arial" w:hAnsi="Arial" w:cs="Arial"/>
          <w:sz w:val="18"/>
          <w:szCs w:val="18"/>
        </w:rPr>
        <w:t>IMetadataExchange</w:t>
      </w:r>
      <w:proofErr w:type="spellEnd"/>
      <w:r w:rsidRPr="00A51987">
        <w:rPr>
          <w:rFonts w:ascii="Arial" w:hAnsi="Arial" w:cs="Arial"/>
          <w:sz w:val="18"/>
          <w:szCs w:val="18"/>
        </w:rPr>
        <w:t>" /&gt;</w:t>
      </w:r>
    </w:p>
    <w:p w14:paraId="4422671B" w14:textId="77777777" w:rsidR="00590239" w:rsidRPr="00A51987" w:rsidRDefault="00590239" w:rsidP="00590239">
      <w:pPr>
        <w:numPr>
          <w:ilvl w:val="0"/>
          <w:numId w:val="49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&lt;endpoint binding="</w:t>
      </w:r>
      <w:proofErr w:type="spellStart"/>
      <w:r w:rsidRPr="00A51987">
        <w:rPr>
          <w:rFonts w:ascii="Arial" w:hAnsi="Arial" w:cs="Arial"/>
          <w:sz w:val="18"/>
          <w:szCs w:val="18"/>
        </w:rPr>
        <w:t>mexTcpBinding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A51987">
        <w:rPr>
          <w:rFonts w:ascii="Arial" w:hAnsi="Arial" w:cs="Arial"/>
          <w:sz w:val="18"/>
          <w:szCs w:val="18"/>
        </w:rPr>
        <w:t>bindingConfiguration</w:t>
      </w:r>
      <w:proofErr w:type="spellEnd"/>
      <w:r w:rsidRPr="00A51987">
        <w:rPr>
          <w:rFonts w:ascii="Arial" w:hAnsi="Arial" w:cs="Arial"/>
          <w:sz w:val="18"/>
          <w:szCs w:val="18"/>
        </w:rPr>
        <w:t>="" name="Mex" contract="</w:t>
      </w:r>
      <w:proofErr w:type="spellStart"/>
      <w:r w:rsidRPr="00A51987">
        <w:rPr>
          <w:rFonts w:ascii="Arial" w:hAnsi="Arial" w:cs="Arial"/>
          <w:sz w:val="18"/>
          <w:szCs w:val="18"/>
        </w:rPr>
        <w:t>IMetadataExchange</w:t>
      </w:r>
      <w:proofErr w:type="spellEnd"/>
      <w:r w:rsidRPr="00A51987">
        <w:rPr>
          <w:rFonts w:ascii="Arial" w:hAnsi="Arial" w:cs="Arial"/>
          <w:sz w:val="18"/>
          <w:szCs w:val="18"/>
        </w:rPr>
        <w:t>" /&gt;</w:t>
      </w:r>
    </w:p>
    <w:p w14:paraId="76DA55E4" w14:textId="77777777" w:rsidR="00590239" w:rsidRPr="00A51987" w:rsidRDefault="00590239" w:rsidP="00590239">
      <w:pPr>
        <w:numPr>
          <w:ilvl w:val="0"/>
          <w:numId w:val="49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&lt;endpoint binding="</w:t>
      </w:r>
      <w:proofErr w:type="spellStart"/>
      <w:r w:rsidRPr="00A51987">
        <w:rPr>
          <w:rFonts w:ascii="Arial" w:hAnsi="Arial" w:cs="Arial"/>
          <w:sz w:val="18"/>
          <w:szCs w:val="18"/>
        </w:rPr>
        <w:t>mexMsmqBinding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A51987">
        <w:rPr>
          <w:rFonts w:ascii="Arial" w:hAnsi="Arial" w:cs="Arial"/>
          <w:sz w:val="18"/>
          <w:szCs w:val="18"/>
        </w:rPr>
        <w:t>bindingConfiguration</w:t>
      </w:r>
      <w:proofErr w:type="spellEnd"/>
      <w:r w:rsidRPr="00A51987">
        <w:rPr>
          <w:rFonts w:ascii="Arial" w:hAnsi="Arial" w:cs="Arial"/>
          <w:sz w:val="18"/>
          <w:szCs w:val="18"/>
        </w:rPr>
        <w:t>="" name="Mex" contract="</w:t>
      </w:r>
      <w:proofErr w:type="spellStart"/>
      <w:r w:rsidRPr="00A51987">
        <w:rPr>
          <w:rFonts w:ascii="Arial" w:hAnsi="Arial" w:cs="Arial"/>
          <w:sz w:val="18"/>
          <w:szCs w:val="18"/>
        </w:rPr>
        <w:t>IMetadataExchange</w:t>
      </w:r>
      <w:proofErr w:type="spellEnd"/>
      <w:r w:rsidRPr="00A51987">
        <w:rPr>
          <w:rFonts w:ascii="Arial" w:hAnsi="Arial" w:cs="Arial"/>
          <w:sz w:val="18"/>
          <w:szCs w:val="18"/>
        </w:rPr>
        <w:t>" /&gt;</w:t>
      </w:r>
    </w:p>
    <w:p w14:paraId="311DF8ED" w14:textId="77777777" w:rsidR="00590239" w:rsidRPr="00A51987" w:rsidRDefault="00590239" w:rsidP="00590239">
      <w:pPr>
        <w:numPr>
          <w:ilvl w:val="0"/>
          <w:numId w:val="49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 xml:space="preserve">&lt;endpoint binding=" </w:t>
      </w:r>
      <w:proofErr w:type="spellStart"/>
      <w:r w:rsidRPr="00A51987">
        <w:rPr>
          <w:rFonts w:ascii="Arial" w:hAnsi="Arial" w:cs="Arial"/>
          <w:sz w:val="18"/>
          <w:szCs w:val="18"/>
        </w:rPr>
        <w:t>mexNamedPipeBinding</w:t>
      </w:r>
      <w:proofErr w:type="spellEnd"/>
      <w:r w:rsidRPr="00A51987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A51987">
        <w:rPr>
          <w:rFonts w:ascii="Arial" w:hAnsi="Arial" w:cs="Arial"/>
          <w:sz w:val="18"/>
          <w:szCs w:val="18"/>
        </w:rPr>
        <w:t>bindingConfiguration</w:t>
      </w:r>
      <w:proofErr w:type="spellEnd"/>
      <w:r w:rsidRPr="00A51987">
        <w:rPr>
          <w:rFonts w:ascii="Arial" w:hAnsi="Arial" w:cs="Arial"/>
          <w:sz w:val="18"/>
          <w:szCs w:val="18"/>
        </w:rPr>
        <w:t>="" name="Mex" contract="</w:t>
      </w:r>
      <w:proofErr w:type="spellStart"/>
      <w:r w:rsidRPr="00A51987">
        <w:rPr>
          <w:rFonts w:ascii="Arial" w:hAnsi="Arial" w:cs="Arial"/>
          <w:sz w:val="18"/>
          <w:szCs w:val="18"/>
        </w:rPr>
        <w:t>IMetadataExchange</w:t>
      </w:r>
      <w:proofErr w:type="spellEnd"/>
      <w:r w:rsidRPr="00A51987">
        <w:rPr>
          <w:rFonts w:ascii="Arial" w:hAnsi="Arial" w:cs="Arial"/>
          <w:sz w:val="18"/>
          <w:szCs w:val="18"/>
        </w:rPr>
        <w:t>" /&gt;</w:t>
      </w:r>
    </w:p>
    <w:p w14:paraId="5F226D09" w14:textId="58BEDBF1" w:rsidR="00590239" w:rsidRPr="00A51987" w:rsidRDefault="00590239" w:rsidP="0059023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</w:t>
      </w:r>
      <w:r w:rsidR="002210EA" w:rsidRPr="00A51987">
        <w:rPr>
          <w:rFonts w:ascii="Arial" w:hAnsi="Arial" w:cs="Arial"/>
          <w:sz w:val="18"/>
          <w:szCs w:val="18"/>
        </w:rPr>
        <w:t>4</w:t>
      </w:r>
      <w:r w:rsidR="00D81CFF" w:rsidRPr="00A51987">
        <w:rPr>
          <w:rFonts w:ascii="Arial" w:hAnsi="Arial" w:cs="Arial"/>
          <w:sz w:val="18"/>
          <w:szCs w:val="18"/>
        </w:rPr>
        <w:t>9</w:t>
      </w:r>
      <w:r w:rsidRPr="00A51987">
        <w:rPr>
          <w:rFonts w:ascii="Arial" w:hAnsi="Arial" w:cs="Arial"/>
          <w:sz w:val="18"/>
          <w:szCs w:val="18"/>
        </w:rPr>
        <w:t>. Which HTTP method is generally used to update an entity through an REST service?</w:t>
      </w:r>
    </w:p>
    <w:p w14:paraId="46BDD40D" w14:textId="77777777" w:rsidR="00590239" w:rsidRPr="00A51987" w:rsidRDefault="00590239" w:rsidP="00590239">
      <w:pPr>
        <w:numPr>
          <w:ilvl w:val="0"/>
          <w:numId w:val="50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GET</w:t>
      </w:r>
    </w:p>
    <w:p w14:paraId="7B7CD222" w14:textId="77777777" w:rsidR="00590239" w:rsidRPr="00A51987" w:rsidRDefault="00590239" w:rsidP="00590239">
      <w:pPr>
        <w:numPr>
          <w:ilvl w:val="0"/>
          <w:numId w:val="50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POST</w:t>
      </w:r>
    </w:p>
    <w:p w14:paraId="7E965344" w14:textId="77777777" w:rsidR="00590239" w:rsidRPr="00A51987" w:rsidRDefault="00590239" w:rsidP="00590239">
      <w:pPr>
        <w:numPr>
          <w:ilvl w:val="0"/>
          <w:numId w:val="50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PUT</w:t>
      </w:r>
    </w:p>
    <w:p w14:paraId="68054DB7" w14:textId="77777777" w:rsidR="00590239" w:rsidRPr="00A51987" w:rsidRDefault="00590239" w:rsidP="00590239">
      <w:pPr>
        <w:numPr>
          <w:ilvl w:val="0"/>
          <w:numId w:val="50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SEND</w:t>
      </w:r>
    </w:p>
    <w:p w14:paraId="7C9F78C4" w14:textId="19A16689" w:rsidR="00590239" w:rsidRPr="00A51987" w:rsidRDefault="00590239" w:rsidP="0059023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Q</w:t>
      </w:r>
      <w:r w:rsidR="00D81CFF" w:rsidRPr="00A51987">
        <w:rPr>
          <w:rFonts w:ascii="Arial" w:hAnsi="Arial" w:cs="Arial"/>
          <w:sz w:val="18"/>
          <w:szCs w:val="18"/>
        </w:rPr>
        <w:t>50</w:t>
      </w:r>
      <w:r w:rsidRPr="00A51987">
        <w:rPr>
          <w:rFonts w:ascii="Arial" w:hAnsi="Arial" w:cs="Arial"/>
          <w:sz w:val="18"/>
          <w:szCs w:val="18"/>
        </w:rPr>
        <w:t>. Which HTTP method is generally used to partially update an entity through an REST service?</w:t>
      </w:r>
    </w:p>
    <w:p w14:paraId="0CE90173" w14:textId="77777777" w:rsidR="00590239" w:rsidRPr="00A51987" w:rsidRDefault="00590239" w:rsidP="00590239">
      <w:pPr>
        <w:numPr>
          <w:ilvl w:val="0"/>
          <w:numId w:val="5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GET</w:t>
      </w:r>
    </w:p>
    <w:p w14:paraId="61E95132" w14:textId="77777777" w:rsidR="00590239" w:rsidRPr="00A51987" w:rsidRDefault="00590239" w:rsidP="00590239">
      <w:pPr>
        <w:numPr>
          <w:ilvl w:val="0"/>
          <w:numId w:val="5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POST</w:t>
      </w:r>
    </w:p>
    <w:p w14:paraId="4EDCE2C0" w14:textId="77777777" w:rsidR="00590239" w:rsidRPr="00A51987" w:rsidRDefault="00590239" w:rsidP="00590239">
      <w:pPr>
        <w:numPr>
          <w:ilvl w:val="0"/>
          <w:numId w:val="5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PUT</w:t>
      </w:r>
    </w:p>
    <w:p w14:paraId="0AF3B5B2" w14:textId="77777777" w:rsidR="00590239" w:rsidRPr="00A51987" w:rsidRDefault="00590239" w:rsidP="00590239">
      <w:pPr>
        <w:numPr>
          <w:ilvl w:val="0"/>
          <w:numId w:val="5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A51987">
        <w:rPr>
          <w:rFonts w:ascii="Arial" w:hAnsi="Arial" w:cs="Arial"/>
          <w:sz w:val="18"/>
          <w:szCs w:val="18"/>
        </w:rPr>
        <w:t>PATCH</w:t>
      </w:r>
    </w:p>
    <w:p w14:paraId="2EC7F70C" w14:textId="77777777" w:rsidR="00590239" w:rsidRPr="00A51987" w:rsidRDefault="00590239" w:rsidP="00A278BE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0A02EA59" w14:textId="3BF0D822" w:rsidR="00566506" w:rsidRPr="00A51987" w:rsidRDefault="00566506" w:rsidP="00A278BE">
      <w:pPr>
        <w:spacing w:after="0" w:line="240" w:lineRule="auto"/>
        <w:rPr>
          <w:rFonts w:ascii="Arial" w:hAnsi="Arial" w:cs="Arial"/>
          <w:sz w:val="18"/>
          <w:szCs w:val="18"/>
        </w:rPr>
      </w:pPr>
    </w:p>
    <w:sectPr w:rsidR="00566506" w:rsidRPr="00A51987" w:rsidSect="00A51987">
      <w:type w:val="continuous"/>
      <w:pgSz w:w="11906" w:h="16838" w:code="9"/>
      <w:pgMar w:top="720" w:right="720" w:bottom="720" w:left="720" w:header="720" w:footer="720" w:gutter="0"/>
      <w:cols w:num="2"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BD605E" w14:textId="77777777" w:rsidR="001F3E3A" w:rsidRDefault="001F3E3A" w:rsidP="00610805">
      <w:pPr>
        <w:spacing w:after="0" w:line="240" w:lineRule="auto"/>
      </w:pPr>
      <w:r>
        <w:separator/>
      </w:r>
    </w:p>
  </w:endnote>
  <w:endnote w:type="continuationSeparator" w:id="0">
    <w:p w14:paraId="6EEEC41B" w14:textId="77777777" w:rsidR="001F3E3A" w:rsidRDefault="001F3E3A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">
    <w:altName w:val="Sego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3052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90CB8C" w14:textId="165231F6" w:rsidR="00190915" w:rsidRDefault="00190915" w:rsidP="001A3D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2E5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E7540B" w14:textId="77777777" w:rsidR="001F3E3A" w:rsidRDefault="001F3E3A" w:rsidP="00610805">
      <w:pPr>
        <w:spacing w:after="0" w:line="240" w:lineRule="auto"/>
      </w:pPr>
      <w:r>
        <w:separator/>
      </w:r>
    </w:p>
  </w:footnote>
  <w:footnote w:type="continuationSeparator" w:id="0">
    <w:p w14:paraId="6996878D" w14:textId="77777777" w:rsidR="001F3E3A" w:rsidRDefault="001F3E3A" w:rsidP="00610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E731C"/>
    <w:multiLevelType w:val="hybridMultilevel"/>
    <w:tmpl w:val="958474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C0E1A"/>
    <w:multiLevelType w:val="hybridMultilevel"/>
    <w:tmpl w:val="E01627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A056C"/>
    <w:multiLevelType w:val="hybridMultilevel"/>
    <w:tmpl w:val="E2BABB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973D3"/>
    <w:multiLevelType w:val="hybridMultilevel"/>
    <w:tmpl w:val="C9821B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161F3"/>
    <w:multiLevelType w:val="hybridMultilevel"/>
    <w:tmpl w:val="BA3E50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BA48D2"/>
    <w:multiLevelType w:val="hybridMultilevel"/>
    <w:tmpl w:val="80443A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47B1B"/>
    <w:multiLevelType w:val="hybridMultilevel"/>
    <w:tmpl w:val="7CA2F6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9575B"/>
    <w:multiLevelType w:val="hybridMultilevel"/>
    <w:tmpl w:val="338ABE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04E58"/>
    <w:multiLevelType w:val="hybridMultilevel"/>
    <w:tmpl w:val="1136B7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9472B"/>
    <w:multiLevelType w:val="hybridMultilevel"/>
    <w:tmpl w:val="A894A2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F17FC"/>
    <w:multiLevelType w:val="hybridMultilevel"/>
    <w:tmpl w:val="57108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93C8C"/>
    <w:multiLevelType w:val="hybridMultilevel"/>
    <w:tmpl w:val="6AE8B5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FC4FE1"/>
    <w:multiLevelType w:val="hybridMultilevel"/>
    <w:tmpl w:val="8438B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F01BB"/>
    <w:multiLevelType w:val="hybridMultilevel"/>
    <w:tmpl w:val="9C90D9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25465"/>
    <w:multiLevelType w:val="hybridMultilevel"/>
    <w:tmpl w:val="278C76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D27A3"/>
    <w:multiLevelType w:val="hybridMultilevel"/>
    <w:tmpl w:val="216808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B26F9"/>
    <w:multiLevelType w:val="hybridMultilevel"/>
    <w:tmpl w:val="8438B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0C35EF"/>
    <w:multiLevelType w:val="hybridMultilevel"/>
    <w:tmpl w:val="0B32EC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266234"/>
    <w:multiLevelType w:val="hybridMultilevel"/>
    <w:tmpl w:val="6F602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75077E"/>
    <w:multiLevelType w:val="hybridMultilevel"/>
    <w:tmpl w:val="789EE0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64653"/>
    <w:multiLevelType w:val="hybridMultilevel"/>
    <w:tmpl w:val="7A4C38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6D7912"/>
    <w:multiLevelType w:val="hybridMultilevel"/>
    <w:tmpl w:val="499A28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F50A2"/>
    <w:multiLevelType w:val="hybridMultilevel"/>
    <w:tmpl w:val="61F421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2744F8"/>
    <w:multiLevelType w:val="hybridMultilevel"/>
    <w:tmpl w:val="01766D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06283B"/>
    <w:multiLevelType w:val="hybridMultilevel"/>
    <w:tmpl w:val="67C2FE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506D36"/>
    <w:multiLevelType w:val="hybridMultilevel"/>
    <w:tmpl w:val="57108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FF6964"/>
    <w:multiLevelType w:val="hybridMultilevel"/>
    <w:tmpl w:val="77A8F4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3622D7"/>
    <w:multiLevelType w:val="hybridMultilevel"/>
    <w:tmpl w:val="74B26A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B2589B"/>
    <w:multiLevelType w:val="hybridMultilevel"/>
    <w:tmpl w:val="01766D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3D3232"/>
    <w:multiLevelType w:val="hybridMultilevel"/>
    <w:tmpl w:val="FB5E12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E73081"/>
    <w:multiLevelType w:val="hybridMultilevel"/>
    <w:tmpl w:val="3ED61B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A569F"/>
    <w:multiLevelType w:val="hybridMultilevel"/>
    <w:tmpl w:val="9C90D9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FC4412"/>
    <w:multiLevelType w:val="hybridMultilevel"/>
    <w:tmpl w:val="FFE20B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021F52"/>
    <w:multiLevelType w:val="hybridMultilevel"/>
    <w:tmpl w:val="2F8EB2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195E06"/>
    <w:multiLevelType w:val="hybridMultilevel"/>
    <w:tmpl w:val="01766D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1E292E"/>
    <w:multiLevelType w:val="hybridMultilevel"/>
    <w:tmpl w:val="FF2249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EB4C19"/>
    <w:multiLevelType w:val="hybridMultilevel"/>
    <w:tmpl w:val="BA8ACB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345496"/>
    <w:multiLevelType w:val="hybridMultilevel"/>
    <w:tmpl w:val="D47AEF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DA0B4E"/>
    <w:multiLevelType w:val="hybridMultilevel"/>
    <w:tmpl w:val="8438B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B30E42"/>
    <w:multiLevelType w:val="hybridMultilevel"/>
    <w:tmpl w:val="408238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B1105A"/>
    <w:multiLevelType w:val="hybridMultilevel"/>
    <w:tmpl w:val="57108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C5771B"/>
    <w:multiLevelType w:val="hybridMultilevel"/>
    <w:tmpl w:val="8F7862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370CAC"/>
    <w:multiLevelType w:val="hybridMultilevel"/>
    <w:tmpl w:val="F44809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D92FC7"/>
    <w:multiLevelType w:val="hybridMultilevel"/>
    <w:tmpl w:val="BA8ACB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787C03"/>
    <w:multiLevelType w:val="hybridMultilevel"/>
    <w:tmpl w:val="FFE20B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44267E"/>
    <w:multiLevelType w:val="hybridMultilevel"/>
    <w:tmpl w:val="77B000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916DCD"/>
    <w:multiLevelType w:val="hybridMultilevel"/>
    <w:tmpl w:val="FF2249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486B22"/>
    <w:multiLevelType w:val="hybridMultilevel"/>
    <w:tmpl w:val="B5C625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17563A"/>
    <w:multiLevelType w:val="hybridMultilevel"/>
    <w:tmpl w:val="E3DC2B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4A65F1"/>
    <w:multiLevelType w:val="hybridMultilevel"/>
    <w:tmpl w:val="FFE20B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3F0EDD"/>
    <w:multiLevelType w:val="hybridMultilevel"/>
    <w:tmpl w:val="FF2249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8E07358"/>
    <w:multiLevelType w:val="hybridMultilevel"/>
    <w:tmpl w:val="338ABE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6"/>
  </w:num>
  <w:num w:numId="4">
    <w:abstractNumId w:val="42"/>
  </w:num>
  <w:num w:numId="5">
    <w:abstractNumId w:val="26"/>
  </w:num>
  <w:num w:numId="6">
    <w:abstractNumId w:val="14"/>
  </w:num>
  <w:num w:numId="7">
    <w:abstractNumId w:val="37"/>
  </w:num>
  <w:num w:numId="8">
    <w:abstractNumId w:val="3"/>
  </w:num>
  <w:num w:numId="9">
    <w:abstractNumId w:val="39"/>
  </w:num>
  <w:num w:numId="10">
    <w:abstractNumId w:val="46"/>
  </w:num>
  <w:num w:numId="11">
    <w:abstractNumId w:val="35"/>
  </w:num>
  <w:num w:numId="12">
    <w:abstractNumId w:val="50"/>
  </w:num>
  <w:num w:numId="13">
    <w:abstractNumId w:val="45"/>
  </w:num>
  <w:num w:numId="14">
    <w:abstractNumId w:val="9"/>
  </w:num>
  <w:num w:numId="15">
    <w:abstractNumId w:val="33"/>
  </w:num>
  <w:num w:numId="16">
    <w:abstractNumId w:val="51"/>
  </w:num>
  <w:num w:numId="17">
    <w:abstractNumId w:val="7"/>
  </w:num>
  <w:num w:numId="18">
    <w:abstractNumId w:val="28"/>
  </w:num>
  <w:num w:numId="19">
    <w:abstractNumId w:val="34"/>
  </w:num>
  <w:num w:numId="20">
    <w:abstractNumId w:val="23"/>
  </w:num>
  <w:num w:numId="21">
    <w:abstractNumId w:val="24"/>
  </w:num>
  <w:num w:numId="22">
    <w:abstractNumId w:val="0"/>
  </w:num>
  <w:num w:numId="23">
    <w:abstractNumId w:val="2"/>
  </w:num>
  <w:num w:numId="24">
    <w:abstractNumId w:val="41"/>
  </w:num>
  <w:num w:numId="25">
    <w:abstractNumId w:val="30"/>
  </w:num>
  <w:num w:numId="26">
    <w:abstractNumId w:val="27"/>
  </w:num>
  <w:num w:numId="27">
    <w:abstractNumId w:val="15"/>
  </w:num>
  <w:num w:numId="28">
    <w:abstractNumId w:val="29"/>
  </w:num>
  <w:num w:numId="29">
    <w:abstractNumId w:val="22"/>
  </w:num>
  <w:num w:numId="30">
    <w:abstractNumId w:val="19"/>
  </w:num>
  <w:num w:numId="31">
    <w:abstractNumId w:val="25"/>
  </w:num>
  <w:num w:numId="32">
    <w:abstractNumId w:val="40"/>
  </w:num>
  <w:num w:numId="33">
    <w:abstractNumId w:val="10"/>
  </w:num>
  <w:num w:numId="34">
    <w:abstractNumId w:val="43"/>
  </w:num>
  <w:num w:numId="35">
    <w:abstractNumId w:val="36"/>
  </w:num>
  <w:num w:numId="36">
    <w:abstractNumId w:val="4"/>
  </w:num>
  <w:num w:numId="37">
    <w:abstractNumId w:val="8"/>
  </w:num>
  <w:num w:numId="38">
    <w:abstractNumId w:val="44"/>
  </w:num>
  <w:num w:numId="39">
    <w:abstractNumId w:val="32"/>
  </w:num>
  <w:num w:numId="40">
    <w:abstractNumId w:val="49"/>
  </w:num>
  <w:num w:numId="41">
    <w:abstractNumId w:val="48"/>
  </w:num>
  <w:num w:numId="42">
    <w:abstractNumId w:val="13"/>
  </w:num>
  <w:num w:numId="43">
    <w:abstractNumId w:val="31"/>
  </w:num>
  <w:num w:numId="44">
    <w:abstractNumId w:val="18"/>
  </w:num>
  <w:num w:numId="45">
    <w:abstractNumId w:val="5"/>
  </w:num>
  <w:num w:numId="46">
    <w:abstractNumId w:val="1"/>
  </w:num>
  <w:num w:numId="47">
    <w:abstractNumId w:val="47"/>
  </w:num>
  <w:num w:numId="48">
    <w:abstractNumId w:val="17"/>
  </w:num>
  <w:num w:numId="49">
    <w:abstractNumId w:val="21"/>
  </w:num>
  <w:num w:numId="50">
    <w:abstractNumId w:val="16"/>
  </w:num>
  <w:num w:numId="51">
    <w:abstractNumId w:val="38"/>
  </w:num>
  <w:num w:numId="52">
    <w:abstractNumId w:val="1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BF"/>
    <w:rsid w:val="000154CC"/>
    <w:rsid w:val="000215B6"/>
    <w:rsid w:val="00047EB3"/>
    <w:rsid w:val="0005236F"/>
    <w:rsid w:val="00060197"/>
    <w:rsid w:val="000A6E8D"/>
    <w:rsid w:val="000B0A56"/>
    <w:rsid w:val="000D25C8"/>
    <w:rsid w:val="0010587C"/>
    <w:rsid w:val="00111284"/>
    <w:rsid w:val="0011598F"/>
    <w:rsid w:val="001236A2"/>
    <w:rsid w:val="00126AED"/>
    <w:rsid w:val="0015673D"/>
    <w:rsid w:val="001603A0"/>
    <w:rsid w:val="00190915"/>
    <w:rsid w:val="00191857"/>
    <w:rsid w:val="00196F87"/>
    <w:rsid w:val="001A3D8E"/>
    <w:rsid w:val="001A4268"/>
    <w:rsid w:val="001A7D31"/>
    <w:rsid w:val="001F3E3A"/>
    <w:rsid w:val="00202C14"/>
    <w:rsid w:val="00207DF1"/>
    <w:rsid w:val="00210EE6"/>
    <w:rsid w:val="002210EA"/>
    <w:rsid w:val="00240594"/>
    <w:rsid w:val="00254A63"/>
    <w:rsid w:val="0026700F"/>
    <w:rsid w:val="002A402D"/>
    <w:rsid w:val="002A63EA"/>
    <w:rsid w:val="002D0E80"/>
    <w:rsid w:val="002D24E4"/>
    <w:rsid w:val="002D7DC2"/>
    <w:rsid w:val="002E159B"/>
    <w:rsid w:val="002E4A5A"/>
    <w:rsid w:val="002F1899"/>
    <w:rsid w:val="00320383"/>
    <w:rsid w:val="00333421"/>
    <w:rsid w:val="003506DE"/>
    <w:rsid w:val="003553F3"/>
    <w:rsid w:val="00370391"/>
    <w:rsid w:val="0037510F"/>
    <w:rsid w:val="003A0757"/>
    <w:rsid w:val="003A12C3"/>
    <w:rsid w:val="003B3C06"/>
    <w:rsid w:val="003B630D"/>
    <w:rsid w:val="003C23A0"/>
    <w:rsid w:val="003E139C"/>
    <w:rsid w:val="0040102F"/>
    <w:rsid w:val="00407AFF"/>
    <w:rsid w:val="00407F7C"/>
    <w:rsid w:val="00443052"/>
    <w:rsid w:val="004626BC"/>
    <w:rsid w:val="004840E6"/>
    <w:rsid w:val="004856A1"/>
    <w:rsid w:val="0049685D"/>
    <w:rsid w:val="004C0972"/>
    <w:rsid w:val="004C211B"/>
    <w:rsid w:val="004C39A8"/>
    <w:rsid w:val="004C51EA"/>
    <w:rsid w:val="00500522"/>
    <w:rsid w:val="00514B8B"/>
    <w:rsid w:val="00523F68"/>
    <w:rsid w:val="00535CDB"/>
    <w:rsid w:val="00545CF2"/>
    <w:rsid w:val="00552AEC"/>
    <w:rsid w:val="00557DFE"/>
    <w:rsid w:val="00566506"/>
    <w:rsid w:val="00575EF8"/>
    <w:rsid w:val="0057767F"/>
    <w:rsid w:val="005873F5"/>
    <w:rsid w:val="00590239"/>
    <w:rsid w:val="005B2E89"/>
    <w:rsid w:val="005C6EB5"/>
    <w:rsid w:val="005D1FD6"/>
    <w:rsid w:val="005D63BF"/>
    <w:rsid w:val="005D776C"/>
    <w:rsid w:val="005F06E0"/>
    <w:rsid w:val="005F74A7"/>
    <w:rsid w:val="00610805"/>
    <w:rsid w:val="00625623"/>
    <w:rsid w:val="00627C38"/>
    <w:rsid w:val="006434D1"/>
    <w:rsid w:val="006607B1"/>
    <w:rsid w:val="00666CA6"/>
    <w:rsid w:val="00671385"/>
    <w:rsid w:val="0068389F"/>
    <w:rsid w:val="00691070"/>
    <w:rsid w:val="006A38C7"/>
    <w:rsid w:val="006D0EEA"/>
    <w:rsid w:val="006E5509"/>
    <w:rsid w:val="006E5B7F"/>
    <w:rsid w:val="006E5FDC"/>
    <w:rsid w:val="006E6AB8"/>
    <w:rsid w:val="006E70E4"/>
    <w:rsid w:val="006E7709"/>
    <w:rsid w:val="006F1B54"/>
    <w:rsid w:val="006F484C"/>
    <w:rsid w:val="006F7D85"/>
    <w:rsid w:val="00723170"/>
    <w:rsid w:val="0076480E"/>
    <w:rsid w:val="00766410"/>
    <w:rsid w:val="007879CA"/>
    <w:rsid w:val="007A49F8"/>
    <w:rsid w:val="007B169C"/>
    <w:rsid w:val="007B431B"/>
    <w:rsid w:val="007C1148"/>
    <w:rsid w:val="007C27C5"/>
    <w:rsid w:val="007D02E2"/>
    <w:rsid w:val="007E477A"/>
    <w:rsid w:val="007F7D04"/>
    <w:rsid w:val="007F7D61"/>
    <w:rsid w:val="00801FD3"/>
    <w:rsid w:val="00815004"/>
    <w:rsid w:val="00825064"/>
    <w:rsid w:val="0083459F"/>
    <w:rsid w:val="008424FF"/>
    <w:rsid w:val="0084406A"/>
    <w:rsid w:val="00847B4E"/>
    <w:rsid w:val="008553EC"/>
    <w:rsid w:val="008740A0"/>
    <w:rsid w:val="008853F5"/>
    <w:rsid w:val="008A5A3F"/>
    <w:rsid w:val="008B1364"/>
    <w:rsid w:val="008B3642"/>
    <w:rsid w:val="008F2ED6"/>
    <w:rsid w:val="008F35CE"/>
    <w:rsid w:val="00917B79"/>
    <w:rsid w:val="00933A3B"/>
    <w:rsid w:val="00957104"/>
    <w:rsid w:val="0096140B"/>
    <w:rsid w:val="00994472"/>
    <w:rsid w:val="009A11B5"/>
    <w:rsid w:val="009A55A5"/>
    <w:rsid w:val="009B132A"/>
    <w:rsid w:val="009D03E8"/>
    <w:rsid w:val="009E4E64"/>
    <w:rsid w:val="009F3799"/>
    <w:rsid w:val="009F43FC"/>
    <w:rsid w:val="009F7438"/>
    <w:rsid w:val="00A278BE"/>
    <w:rsid w:val="00A32193"/>
    <w:rsid w:val="00A353E0"/>
    <w:rsid w:val="00A44B58"/>
    <w:rsid w:val="00A51987"/>
    <w:rsid w:val="00A6216F"/>
    <w:rsid w:val="00A67EAD"/>
    <w:rsid w:val="00A70C65"/>
    <w:rsid w:val="00A919B9"/>
    <w:rsid w:val="00A927D4"/>
    <w:rsid w:val="00AA753F"/>
    <w:rsid w:val="00AF4DEE"/>
    <w:rsid w:val="00B058BA"/>
    <w:rsid w:val="00B06C42"/>
    <w:rsid w:val="00B15323"/>
    <w:rsid w:val="00B15D2A"/>
    <w:rsid w:val="00B22D67"/>
    <w:rsid w:val="00B40674"/>
    <w:rsid w:val="00B40AD5"/>
    <w:rsid w:val="00B4370F"/>
    <w:rsid w:val="00B4451D"/>
    <w:rsid w:val="00B9109E"/>
    <w:rsid w:val="00BA3D90"/>
    <w:rsid w:val="00BD5FC3"/>
    <w:rsid w:val="00C07E4F"/>
    <w:rsid w:val="00C14541"/>
    <w:rsid w:val="00C426CF"/>
    <w:rsid w:val="00C62DFC"/>
    <w:rsid w:val="00C74C75"/>
    <w:rsid w:val="00C84FBC"/>
    <w:rsid w:val="00C97335"/>
    <w:rsid w:val="00CB60F1"/>
    <w:rsid w:val="00CC0875"/>
    <w:rsid w:val="00CD29C7"/>
    <w:rsid w:val="00CE64E1"/>
    <w:rsid w:val="00D11F5F"/>
    <w:rsid w:val="00D30C2A"/>
    <w:rsid w:val="00D34637"/>
    <w:rsid w:val="00D81CFF"/>
    <w:rsid w:val="00D91480"/>
    <w:rsid w:val="00D9394B"/>
    <w:rsid w:val="00DB7F6E"/>
    <w:rsid w:val="00DC288C"/>
    <w:rsid w:val="00DC4E38"/>
    <w:rsid w:val="00DE1D49"/>
    <w:rsid w:val="00DE6326"/>
    <w:rsid w:val="00DF4B97"/>
    <w:rsid w:val="00E06036"/>
    <w:rsid w:val="00E16011"/>
    <w:rsid w:val="00E23B72"/>
    <w:rsid w:val="00E355CE"/>
    <w:rsid w:val="00E43F29"/>
    <w:rsid w:val="00E45173"/>
    <w:rsid w:val="00E8723E"/>
    <w:rsid w:val="00E95958"/>
    <w:rsid w:val="00EA647D"/>
    <w:rsid w:val="00EB0B35"/>
    <w:rsid w:val="00EB2E5F"/>
    <w:rsid w:val="00EC57B3"/>
    <w:rsid w:val="00EC6466"/>
    <w:rsid w:val="00EC78E3"/>
    <w:rsid w:val="00ED1B4B"/>
    <w:rsid w:val="00ED2886"/>
    <w:rsid w:val="00ED3B99"/>
    <w:rsid w:val="00F11540"/>
    <w:rsid w:val="00F15983"/>
    <w:rsid w:val="00F20876"/>
    <w:rsid w:val="00F4371B"/>
    <w:rsid w:val="00F55708"/>
    <w:rsid w:val="00F57547"/>
    <w:rsid w:val="00F641CE"/>
    <w:rsid w:val="00F72AE9"/>
    <w:rsid w:val="00F742BF"/>
    <w:rsid w:val="00F75DB4"/>
    <w:rsid w:val="00F8096F"/>
    <w:rsid w:val="00FA681F"/>
    <w:rsid w:val="00FC0910"/>
    <w:rsid w:val="00FC1301"/>
    <w:rsid w:val="00FD371D"/>
    <w:rsid w:val="00FF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609F"/>
  <w15:docId w15:val="{7EF8546B-B040-4FC3-9275-787058C5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70F"/>
  </w:style>
  <w:style w:type="paragraph" w:styleId="Heading1">
    <w:name w:val="heading 1"/>
    <w:basedOn w:val="Normal"/>
    <w:next w:val="Normal"/>
    <w:link w:val="Heading1Char"/>
    <w:uiPriority w:val="9"/>
    <w:qFormat/>
    <w:rsid w:val="00C426C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6C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6C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6CF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6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6CF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6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6C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6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805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HeaderChar">
    <w:name w:val="Header Char"/>
    <w:basedOn w:val="DefaultParagraphFont"/>
    <w:link w:val="Header"/>
    <w:uiPriority w:val="99"/>
    <w:rsid w:val="00610805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6CF"/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6CF"/>
    <w:rPr>
      <w:rFonts w:asciiTheme="majorHAnsi" w:eastAsiaTheme="majorEastAsia" w:hAnsiTheme="majorHAnsi" w:cstheme="majorBidi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6CF"/>
    <w:rPr>
      <w:rFonts w:asciiTheme="majorHAnsi" w:eastAsiaTheme="majorEastAsia" w:hAnsiTheme="majorHAnsi" w:cstheme="majorBidi"/>
      <w:b/>
      <w:bCs/>
      <w:i/>
      <w:iCs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6CF"/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610805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805"/>
  </w:style>
  <w:style w:type="character" w:styleId="FollowedHyperlink">
    <w:name w:val="FollowedHyperlink"/>
    <w:basedOn w:val="DefaultParagraphFont"/>
    <w:uiPriority w:val="99"/>
    <w:semiHidden/>
    <w:unhideWhenUsed/>
    <w:rsid w:val="00C426CF"/>
    <w:rPr>
      <w:color w:val="163C3F" w:themeColor="text2" w:themeShade="BF"/>
      <w:u w:val="single"/>
    </w:rPr>
  </w:style>
  <w:style w:type="paragraph" w:styleId="Title">
    <w:name w:val="Title"/>
    <w:basedOn w:val="Normal"/>
    <w:link w:val="TitleChar"/>
    <w:uiPriority w:val="1"/>
    <w:qFormat/>
    <w:rsid w:val="00E23B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E23B72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C426CF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6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426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426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426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6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6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6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6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26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26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26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26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26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6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426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426C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5D63BF"/>
    <w:pPr>
      <w:ind w:left="720"/>
      <w:contextualSpacing/>
    </w:pPr>
  </w:style>
  <w:style w:type="character" w:styleId="Hyperlink">
    <w:name w:val="Hyperlink"/>
    <w:basedOn w:val="DefaultParagraphFont"/>
    <w:unhideWhenUsed/>
    <w:rsid w:val="007D02E2"/>
    <w:rPr>
      <w:color w:val="58C1BA" w:themeColor="hyperlink"/>
      <w:u w:val="single"/>
    </w:rPr>
  </w:style>
  <w:style w:type="paragraph" w:customStyle="1" w:styleId="Default">
    <w:name w:val="Default"/>
    <w:rsid w:val="0015673D"/>
    <w:pPr>
      <w:autoSpaceDE w:val="0"/>
      <w:autoSpaceDN w:val="0"/>
      <w:adjustRightInd w:val="0"/>
      <w:spacing w:after="0" w:line="240" w:lineRule="auto"/>
    </w:pPr>
    <w:rPr>
      <w:rFonts w:ascii="Segoe" w:hAnsi="Segoe" w:cs="Sego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BIB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10</TotalTime>
  <Pages>3</Pages>
  <Words>1732</Words>
  <Characters>9876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Habibul Haq</dc:creator>
  <cp:lastModifiedBy>Shahanaj</cp:lastModifiedBy>
  <cp:revision>6</cp:revision>
  <cp:lastPrinted>2017-04-07T14:53:00Z</cp:lastPrinted>
  <dcterms:created xsi:type="dcterms:W3CDTF">2018-03-29T06:25:00Z</dcterms:created>
  <dcterms:modified xsi:type="dcterms:W3CDTF">2018-03-29T06:35:00Z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